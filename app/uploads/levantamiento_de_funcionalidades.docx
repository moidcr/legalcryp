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0B575" w14:textId="77777777" w:rsidR="00DA7573" w:rsidRPr="00517C48" w:rsidRDefault="00DA7573" w:rsidP="0071213C">
      <w:pPr>
        <w:pStyle w:val="Heading1"/>
      </w:pPr>
      <w:r w:rsidRPr="00517C48">
        <w:t>Especificaciones técnicas</w:t>
      </w:r>
    </w:p>
    <w:p w14:paraId="6E9183B4" w14:textId="2FAFE4B5" w:rsidR="00DA7573" w:rsidRPr="00517C48" w:rsidRDefault="00DA7573" w:rsidP="0071213C">
      <w:pPr>
        <w:pStyle w:val="Heading2"/>
      </w:pPr>
      <w:r w:rsidRPr="00517C48">
        <w:t>Plataforma</w:t>
      </w:r>
      <w:r w:rsidR="00B861BF" w:rsidRPr="00517C48">
        <w:t xml:space="preserve"> y lenguajes</w:t>
      </w:r>
      <w:r w:rsidRPr="00517C48">
        <w:t xml:space="preserve"> de desarrollo</w:t>
      </w:r>
      <w:r w:rsidR="0071213C" w:rsidRPr="00517C48">
        <w:t xml:space="preserve"> del sistema</w:t>
      </w:r>
    </w:p>
    <w:p w14:paraId="5F768760" w14:textId="12870286" w:rsidR="00DA7573" w:rsidRPr="00517C48" w:rsidRDefault="00432C86" w:rsidP="00DA7573">
      <w:pPr>
        <w:pStyle w:val="ListParagraph"/>
        <w:numPr>
          <w:ilvl w:val="0"/>
          <w:numId w:val="6"/>
        </w:numPr>
        <w:rPr>
          <w:lang w:val="es-ES"/>
        </w:rPr>
      </w:pPr>
      <w:r w:rsidRPr="00517C48">
        <w:rPr>
          <w:lang w:val="es-ES"/>
        </w:rPr>
        <w:t xml:space="preserve">Lenguaje de programación </w:t>
      </w:r>
      <w:r w:rsidR="00DA7573" w:rsidRPr="00517C48">
        <w:rPr>
          <w:lang w:val="es-ES"/>
        </w:rPr>
        <w:t>PHP 5 o superior</w:t>
      </w:r>
    </w:p>
    <w:p w14:paraId="60787BEF" w14:textId="332B69BD" w:rsidR="00432C86" w:rsidRPr="00517C48" w:rsidRDefault="00D40127" w:rsidP="00DA7573">
      <w:pPr>
        <w:pStyle w:val="ListParagraph"/>
        <w:numPr>
          <w:ilvl w:val="0"/>
          <w:numId w:val="6"/>
        </w:numPr>
        <w:rPr>
          <w:lang w:val="es-ES"/>
        </w:rPr>
      </w:pPr>
      <w:r w:rsidRPr="00517C48">
        <w:rPr>
          <w:lang w:val="es-ES"/>
        </w:rPr>
        <w:t xml:space="preserve">Diseño web en HTML 5 y CSS 3 en </w:t>
      </w:r>
      <w:proofErr w:type="spellStart"/>
      <w:r w:rsidRPr="00517C48">
        <w:rPr>
          <w:lang w:val="es-ES"/>
        </w:rPr>
        <w:t>Bootstrap</w:t>
      </w:r>
      <w:proofErr w:type="spellEnd"/>
    </w:p>
    <w:p w14:paraId="1AD3D36A" w14:textId="23844F67" w:rsidR="00DA7573" w:rsidRPr="00517C48" w:rsidRDefault="00D40127" w:rsidP="00DA7573">
      <w:pPr>
        <w:pStyle w:val="ListParagraph"/>
        <w:numPr>
          <w:ilvl w:val="0"/>
          <w:numId w:val="6"/>
        </w:numPr>
        <w:rPr>
          <w:lang w:val="es-ES"/>
        </w:rPr>
      </w:pPr>
      <w:r w:rsidRPr="00517C48">
        <w:rPr>
          <w:lang w:val="es-ES"/>
        </w:rPr>
        <w:t xml:space="preserve">Base de datos </w:t>
      </w:r>
      <w:r w:rsidR="00DA7573" w:rsidRPr="00517C48">
        <w:rPr>
          <w:lang w:val="es-ES"/>
        </w:rPr>
        <w:t>Mysql 5 o superior</w:t>
      </w:r>
    </w:p>
    <w:p w14:paraId="127704F9" w14:textId="032090FD" w:rsidR="00DA7573" w:rsidRPr="00517C48" w:rsidRDefault="00F23F0F" w:rsidP="00DA7573">
      <w:pPr>
        <w:pStyle w:val="ListParagraph"/>
        <w:numPr>
          <w:ilvl w:val="0"/>
          <w:numId w:val="6"/>
        </w:numPr>
        <w:rPr>
          <w:lang w:val="es-ES"/>
        </w:rPr>
      </w:pPr>
      <w:r w:rsidRPr="00517C48">
        <w:rPr>
          <w:lang w:val="es-ES"/>
        </w:rPr>
        <w:t>Servidor web Apache 2 o superior</w:t>
      </w:r>
    </w:p>
    <w:p w14:paraId="3DA1CC1F" w14:textId="7587DF93" w:rsidR="00F23F0F" w:rsidRPr="00517C48" w:rsidRDefault="00584FE8" w:rsidP="00DA7573">
      <w:pPr>
        <w:pStyle w:val="ListParagraph"/>
        <w:numPr>
          <w:ilvl w:val="0"/>
          <w:numId w:val="6"/>
        </w:numPr>
        <w:rPr>
          <w:lang w:val="es-ES"/>
        </w:rPr>
      </w:pPr>
      <w:r w:rsidRPr="00517C48">
        <w:rPr>
          <w:lang w:val="es-ES"/>
        </w:rPr>
        <w:t xml:space="preserve">Sistema </w:t>
      </w:r>
      <w:r w:rsidR="00517C48" w:rsidRPr="00517C48">
        <w:rPr>
          <w:lang w:val="es-ES"/>
        </w:rPr>
        <w:t>operativo</w:t>
      </w:r>
      <w:r w:rsidRPr="00517C48">
        <w:rPr>
          <w:lang w:val="es-ES"/>
        </w:rPr>
        <w:t xml:space="preserve"> </w:t>
      </w:r>
      <w:r w:rsidR="00F23F0F" w:rsidRPr="00517C48">
        <w:rPr>
          <w:lang w:val="es-ES"/>
        </w:rPr>
        <w:t xml:space="preserve">Linux Centos </w:t>
      </w:r>
      <w:r w:rsidRPr="00517C48">
        <w:rPr>
          <w:lang w:val="es-ES"/>
        </w:rPr>
        <w:t>6.7</w:t>
      </w:r>
    </w:p>
    <w:p w14:paraId="3963C212" w14:textId="77777777" w:rsidR="00231476" w:rsidRDefault="00231476" w:rsidP="00231476"/>
    <w:p w14:paraId="7898FA7E" w14:textId="77777777" w:rsidR="00517C48" w:rsidRPr="00517C48" w:rsidRDefault="00517C48" w:rsidP="00231476"/>
    <w:p w14:paraId="47BAFC75" w14:textId="064844D9" w:rsidR="00231476" w:rsidRPr="00517C48" w:rsidRDefault="00231476" w:rsidP="00231476">
      <w:pPr>
        <w:pStyle w:val="Heading2"/>
      </w:pPr>
      <w:r w:rsidRPr="00517C48">
        <w:t>Plataforma y lenguaje de desarrollo de</w:t>
      </w:r>
      <w:r w:rsidR="0007146B" w:rsidRPr="00517C48">
        <w:t>l</w:t>
      </w:r>
      <w:r w:rsidRPr="00517C48">
        <w:t xml:space="preserve"> webservices</w:t>
      </w:r>
    </w:p>
    <w:p w14:paraId="6B73EECA" w14:textId="53DE2264" w:rsidR="00231476" w:rsidRPr="00517C48" w:rsidRDefault="00830256" w:rsidP="00231476">
      <w:pPr>
        <w:pStyle w:val="ListParagraph"/>
        <w:numPr>
          <w:ilvl w:val="0"/>
          <w:numId w:val="18"/>
        </w:numPr>
        <w:rPr>
          <w:lang w:val="es-ES"/>
        </w:rPr>
      </w:pPr>
      <w:r w:rsidRPr="00517C48">
        <w:rPr>
          <w:lang w:val="es-ES"/>
        </w:rPr>
        <w:t xml:space="preserve">Servidor EBS </w:t>
      </w:r>
      <w:proofErr w:type="spellStart"/>
      <w:r w:rsidR="009140FE" w:rsidRPr="00517C48">
        <w:rPr>
          <w:lang w:val="es-ES"/>
        </w:rPr>
        <w:t>Mulesoft</w:t>
      </w:r>
      <w:proofErr w:type="spellEnd"/>
      <w:r w:rsidR="009140FE" w:rsidRPr="00517C48">
        <w:rPr>
          <w:lang w:val="es-ES"/>
        </w:rPr>
        <w:t xml:space="preserve"> </w:t>
      </w:r>
    </w:p>
    <w:p w14:paraId="2AEA2A92" w14:textId="106422DF" w:rsidR="009140FE" w:rsidRPr="00517C48" w:rsidRDefault="009140FE" w:rsidP="00231476">
      <w:pPr>
        <w:pStyle w:val="ListParagraph"/>
        <w:numPr>
          <w:ilvl w:val="0"/>
          <w:numId w:val="18"/>
        </w:numPr>
        <w:rPr>
          <w:lang w:val="es-ES"/>
        </w:rPr>
      </w:pPr>
      <w:r w:rsidRPr="00517C48">
        <w:rPr>
          <w:lang w:val="es-ES"/>
        </w:rPr>
        <w:t>Lenguaje de programación en Java</w:t>
      </w:r>
    </w:p>
    <w:p w14:paraId="15CF38DD" w14:textId="2FA5A23D" w:rsidR="009140FE" w:rsidRPr="00517C48" w:rsidRDefault="009140FE" w:rsidP="00231476">
      <w:pPr>
        <w:pStyle w:val="ListParagraph"/>
        <w:numPr>
          <w:ilvl w:val="0"/>
          <w:numId w:val="18"/>
        </w:numPr>
        <w:rPr>
          <w:lang w:val="es-ES"/>
        </w:rPr>
      </w:pPr>
      <w:r w:rsidRPr="00517C48">
        <w:rPr>
          <w:lang w:val="es-ES"/>
        </w:rPr>
        <w:t>API Rest</w:t>
      </w:r>
      <w:r w:rsidR="00830256" w:rsidRPr="00517C48">
        <w:rPr>
          <w:lang w:val="es-ES"/>
        </w:rPr>
        <w:t xml:space="preserve"> webservices</w:t>
      </w:r>
    </w:p>
    <w:p w14:paraId="24CADEBA" w14:textId="66F2DF5D" w:rsidR="009140FE" w:rsidRPr="00517C48" w:rsidRDefault="009140FE" w:rsidP="009140FE">
      <w:pPr>
        <w:pStyle w:val="ListParagraph"/>
        <w:numPr>
          <w:ilvl w:val="0"/>
          <w:numId w:val="18"/>
        </w:numPr>
        <w:rPr>
          <w:lang w:val="es-ES"/>
        </w:rPr>
      </w:pPr>
      <w:r w:rsidRPr="00517C48">
        <w:rPr>
          <w:lang w:val="es-ES"/>
        </w:rPr>
        <w:t xml:space="preserve">Sistema </w:t>
      </w:r>
      <w:r w:rsidR="00517C48" w:rsidRPr="00517C48">
        <w:rPr>
          <w:lang w:val="es-ES"/>
        </w:rPr>
        <w:t>operativo</w:t>
      </w:r>
      <w:r w:rsidRPr="00517C48">
        <w:rPr>
          <w:lang w:val="es-ES"/>
        </w:rPr>
        <w:t xml:space="preserve"> Linux Centos 6.7</w:t>
      </w:r>
    </w:p>
    <w:p w14:paraId="0088B9C8" w14:textId="004DCFD6" w:rsidR="009140FE" w:rsidRDefault="00830256" w:rsidP="00231476">
      <w:pPr>
        <w:pStyle w:val="ListParagraph"/>
        <w:numPr>
          <w:ilvl w:val="0"/>
          <w:numId w:val="18"/>
        </w:numPr>
        <w:rPr>
          <w:lang w:val="es-ES"/>
        </w:rPr>
      </w:pPr>
      <w:r w:rsidRPr="00517C48">
        <w:rPr>
          <w:lang w:val="es-ES"/>
        </w:rPr>
        <w:t>Conector de base de datos JDBC</w:t>
      </w:r>
    </w:p>
    <w:p w14:paraId="6B6A807C" w14:textId="77777777" w:rsidR="009114E3" w:rsidRDefault="009114E3" w:rsidP="009114E3"/>
    <w:p w14:paraId="2AB14C29" w14:textId="77777777" w:rsidR="009114E3" w:rsidRDefault="009114E3" w:rsidP="009114E3"/>
    <w:p w14:paraId="3040FFBD" w14:textId="33C8EB9E" w:rsidR="005E33AA" w:rsidRDefault="005E33AA" w:rsidP="002A0983">
      <w:pPr>
        <w:pStyle w:val="Heading2"/>
      </w:pPr>
      <w:r>
        <w:t>Arreglo de servidor</w:t>
      </w:r>
    </w:p>
    <w:p w14:paraId="489FC156" w14:textId="7534848F" w:rsidR="005E33AA" w:rsidRDefault="002A0983" w:rsidP="005E33AA">
      <w:pPr>
        <w:pStyle w:val="ListParagraph"/>
        <w:numPr>
          <w:ilvl w:val="0"/>
          <w:numId w:val="19"/>
        </w:numPr>
      </w:pPr>
      <w:r>
        <w:t xml:space="preserve">1 </w:t>
      </w:r>
      <w:proofErr w:type="spellStart"/>
      <w:r w:rsidR="005E33AA">
        <w:t>Servidor</w:t>
      </w:r>
      <w:proofErr w:type="spellEnd"/>
      <w:r w:rsidR="005E33AA">
        <w:t xml:space="preserve"> Web de </w:t>
      </w:r>
      <w:proofErr w:type="spellStart"/>
      <w:r w:rsidR="005E33AA">
        <w:t>Aplicación</w:t>
      </w:r>
      <w:proofErr w:type="spellEnd"/>
    </w:p>
    <w:p w14:paraId="365C3928" w14:textId="0B0986A1" w:rsidR="002A0983" w:rsidRDefault="002A0983" w:rsidP="005E33AA">
      <w:pPr>
        <w:pStyle w:val="ListParagraph"/>
        <w:numPr>
          <w:ilvl w:val="0"/>
          <w:numId w:val="19"/>
        </w:numPr>
      </w:pPr>
      <w:r>
        <w:t xml:space="preserve">1 </w:t>
      </w:r>
      <w:proofErr w:type="spellStart"/>
      <w:r>
        <w:t>Servidor</w:t>
      </w:r>
      <w:proofErr w:type="spellEnd"/>
      <w:r>
        <w:t xml:space="preserve"> Web </w:t>
      </w:r>
      <w:proofErr w:type="gramStart"/>
      <w:r>
        <w:t>y</w:t>
      </w:r>
      <w:proofErr w:type="gram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Test</w:t>
      </w:r>
    </w:p>
    <w:p w14:paraId="108FBC39" w14:textId="5B89B90D" w:rsidR="002A0983" w:rsidRDefault="002A0983" w:rsidP="005E33AA">
      <w:pPr>
        <w:pStyle w:val="ListParagraph"/>
        <w:numPr>
          <w:ilvl w:val="0"/>
          <w:numId w:val="19"/>
        </w:numPr>
      </w:pPr>
      <w:r>
        <w:t xml:space="preserve">1 </w:t>
      </w:r>
      <w:proofErr w:type="spellStart"/>
      <w:r>
        <w:t>Servidor</w:t>
      </w:r>
      <w:proofErr w:type="spellEnd"/>
      <w:r>
        <w:t xml:space="preserve"> de Base de </w:t>
      </w:r>
      <w:proofErr w:type="spellStart"/>
      <w:r>
        <w:t>datos</w:t>
      </w:r>
      <w:proofErr w:type="spellEnd"/>
    </w:p>
    <w:p w14:paraId="7ACE6871" w14:textId="4D8D0741" w:rsidR="002A0983" w:rsidRPr="009114E3" w:rsidRDefault="002A0983" w:rsidP="005E33AA">
      <w:pPr>
        <w:pStyle w:val="ListParagraph"/>
        <w:numPr>
          <w:ilvl w:val="0"/>
          <w:numId w:val="19"/>
        </w:numPr>
      </w:pPr>
      <w:r>
        <w:t xml:space="preserve">1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Webservices</w:t>
      </w:r>
      <w:proofErr w:type="spellEnd"/>
    </w:p>
    <w:p w14:paraId="7AC9F14B" w14:textId="77777777" w:rsidR="0071213C" w:rsidRPr="00517C48" w:rsidRDefault="0071213C" w:rsidP="0071213C"/>
    <w:p w14:paraId="6DF8390B" w14:textId="77777777" w:rsidR="0071213C" w:rsidRPr="00517C48" w:rsidRDefault="0071213C" w:rsidP="0071213C"/>
    <w:p w14:paraId="07006740" w14:textId="4E6E0A64" w:rsidR="00D0504A" w:rsidRPr="00517C48" w:rsidRDefault="00DA7573" w:rsidP="00102188">
      <w:pPr>
        <w:pStyle w:val="Heading1"/>
        <w:spacing w:line="360" w:lineRule="auto"/>
      </w:pPr>
      <w:r w:rsidRPr="00517C48">
        <w:br w:type="column"/>
      </w:r>
      <w:r w:rsidR="005F1838" w:rsidRPr="00517C48">
        <w:lastRenderedPageBreak/>
        <w:t>Funcionalidades</w:t>
      </w:r>
    </w:p>
    <w:p w14:paraId="737AF3D9" w14:textId="77777777" w:rsidR="00CD0761" w:rsidRPr="00517C48" w:rsidRDefault="00CD0761" w:rsidP="00001827">
      <w:pPr>
        <w:jc w:val="both"/>
      </w:pPr>
    </w:p>
    <w:tbl>
      <w:tblPr>
        <w:tblStyle w:val="GridTable1Light-Accent3"/>
        <w:tblW w:w="9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94"/>
        <w:gridCol w:w="1838"/>
        <w:gridCol w:w="6390"/>
      </w:tblGrid>
      <w:tr w:rsidR="00AF425D" w:rsidRPr="00517C48" w14:paraId="4ACD9AA0" w14:textId="77777777" w:rsidTr="004B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4" w:space="0" w:color="AEAAAA" w:themeColor="background2" w:themeShade="BF"/>
            </w:tcBorders>
          </w:tcPr>
          <w:p w14:paraId="254DBB77" w14:textId="6ED00FE0" w:rsidR="00C21A97" w:rsidRPr="00517C48" w:rsidRDefault="00C21A97" w:rsidP="00001827">
            <w:pPr>
              <w:jc w:val="both"/>
              <w:rPr>
                <w:sz w:val="22"/>
              </w:rPr>
            </w:pPr>
            <w:r w:rsidRPr="00517C48">
              <w:rPr>
                <w:sz w:val="22"/>
              </w:rPr>
              <w:t>Módulo</w:t>
            </w:r>
          </w:p>
        </w:tc>
        <w:tc>
          <w:tcPr>
            <w:tcW w:w="1838" w:type="dxa"/>
            <w:tcBorders>
              <w:bottom w:val="single" w:sz="4" w:space="0" w:color="AEAAAA" w:themeColor="background2" w:themeShade="BF"/>
            </w:tcBorders>
          </w:tcPr>
          <w:p w14:paraId="321D8DE3" w14:textId="1766B453" w:rsidR="00C21A97" w:rsidRPr="00517C48" w:rsidRDefault="005E72BC" w:rsidP="000018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17C48">
              <w:rPr>
                <w:sz w:val="22"/>
              </w:rPr>
              <w:t>Opción</w:t>
            </w:r>
          </w:p>
        </w:tc>
        <w:tc>
          <w:tcPr>
            <w:tcW w:w="6390" w:type="dxa"/>
            <w:tcBorders>
              <w:bottom w:val="single" w:sz="4" w:space="0" w:color="AEAAAA" w:themeColor="background2" w:themeShade="BF"/>
            </w:tcBorders>
          </w:tcPr>
          <w:p w14:paraId="32D90625" w14:textId="5D27A5E3" w:rsidR="00C21A97" w:rsidRPr="00517C48" w:rsidRDefault="005311A1" w:rsidP="00083E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17C48">
              <w:rPr>
                <w:sz w:val="22"/>
              </w:rPr>
              <w:t>Funcionalidad</w:t>
            </w:r>
          </w:p>
        </w:tc>
      </w:tr>
      <w:tr w:rsidR="00AF425D" w:rsidRPr="00517C48" w14:paraId="7AAD3C07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AEAAAA" w:themeColor="background2" w:themeShade="BF"/>
            </w:tcBorders>
          </w:tcPr>
          <w:p w14:paraId="56CF1CCA" w14:textId="2A13CED9" w:rsidR="00C21A97" w:rsidRPr="00FC6A63" w:rsidRDefault="00BD2A0C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Ad</w:t>
            </w:r>
            <w:r w:rsidR="00E415BA" w:rsidRPr="00FC6A63">
              <w:rPr>
                <w:sz w:val="20"/>
              </w:rPr>
              <w:t>ministración</w:t>
            </w:r>
          </w:p>
        </w:tc>
        <w:tc>
          <w:tcPr>
            <w:tcW w:w="1838" w:type="dxa"/>
            <w:tcBorders>
              <w:top w:val="single" w:sz="4" w:space="0" w:color="AEAAAA" w:themeColor="background2" w:themeShade="BF"/>
            </w:tcBorders>
          </w:tcPr>
          <w:p w14:paraId="629060E0" w14:textId="67A995F1" w:rsidR="00C21A97" w:rsidRPr="00517C48" w:rsidRDefault="00E415BA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Login</w:t>
            </w:r>
            <w:r w:rsidR="008C16A9" w:rsidRPr="00517C48">
              <w:rPr>
                <w:sz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sz="4" w:space="0" w:color="AEAAAA" w:themeColor="background2" w:themeShade="BF"/>
            </w:tcBorders>
          </w:tcPr>
          <w:p w14:paraId="57E15601" w14:textId="110C79E9" w:rsidR="00C21A97" w:rsidRPr="00517C48" w:rsidRDefault="00662A62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Ini</w:t>
            </w:r>
            <w:r w:rsidR="00E76994" w:rsidRPr="00517C48">
              <w:rPr>
                <w:sz w:val="20"/>
              </w:rPr>
              <w:t xml:space="preserve">cio de sesión con usuario </w:t>
            </w:r>
            <w:r w:rsidR="007A4711" w:rsidRPr="00517C48">
              <w:rPr>
                <w:sz w:val="20"/>
              </w:rPr>
              <w:t>y contraseña</w:t>
            </w:r>
          </w:p>
        </w:tc>
      </w:tr>
      <w:tr w:rsidR="00AF425D" w:rsidRPr="00517C48" w14:paraId="1075E614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EAB1342" w14:textId="100D899C" w:rsidR="00BD2A0C" w:rsidRPr="00FC6A63" w:rsidRDefault="00BD2A0C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Administración</w:t>
            </w:r>
          </w:p>
        </w:tc>
        <w:tc>
          <w:tcPr>
            <w:tcW w:w="1838" w:type="dxa"/>
          </w:tcPr>
          <w:p w14:paraId="440E9B26" w14:textId="413058CD" w:rsidR="00BD2A0C" w:rsidRPr="00517C48" w:rsidRDefault="00BD2A0C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Usuarios</w:t>
            </w:r>
          </w:p>
        </w:tc>
        <w:tc>
          <w:tcPr>
            <w:tcW w:w="6390" w:type="dxa"/>
          </w:tcPr>
          <w:p w14:paraId="7F62E847" w14:textId="258A74D2" w:rsidR="00BD2A0C" w:rsidRPr="00517C48" w:rsidRDefault="00FA65C6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Registra</w:t>
            </w:r>
            <w:r w:rsidR="00BD2A0C" w:rsidRPr="00517C48">
              <w:rPr>
                <w:sz w:val="20"/>
              </w:rPr>
              <w:t xml:space="preserve"> usuario</w:t>
            </w:r>
          </w:p>
        </w:tc>
      </w:tr>
      <w:tr w:rsidR="00AF425D" w:rsidRPr="00517C48" w14:paraId="3FBC4264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F4F84C5" w14:textId="22D70DE0" w:rsidR="00BD2A0C" w:rsidRPr="00FC6A63" w:rsidRDefault="00BD2A0C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Administración</w:t>
            </w:r>
          </w:p>
        </w:tc>
        <w:tc>
          <w:tcPr>
            <w:tcW w:w="1838" w:type="dxa"/>
          </w:tcPr>
          <w:p w14:paraId="18A556EE" w14:textId="7A5AA729" w:rsidR="00BD2A0C" w:rsidRPr="00517C48" w:rsidRDefault="00BD2A0C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Usuarios</w:t>
            </w:r>
          </w:p>
        </w:tc>
        <w:tc>
          <w:tcPr>
            <w:tcW w:w="6390" w:type="dxa"/>
          </w:tcPr>
          <w:p w14:paraId="1A04A861" w14:textId="3D530F33" w:rsidR="00BD2A0C" w:rsidRPr="00517C48" w:rsidRDefault="00FA65C6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Editar usuario</w:t>
            </w:r>
          </w:p>
        </w:tc>
      </w:tr>
      <w:tr w:rsidR="00AF425D" w:rsidRPr="00517C48" w14:paraId="40D6E93F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C62DDFC" w14:textId="44544B0C" w:rsidR="00BD2A0C" w:rsidRPr="00FC6A63" w:rsidRDefault="00BD2A0C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Administración</w:t>
            </w:r>
          </w:p>
        </w:tc>
        <w:tc>
          <w:tcPr>
            <w:tcW w:w="1838" w:type="dxa"/>
          </w:tcPr>
          <w:p w14:paraId="57EB0628" w14:textId="70CFE831" w:rsidR="00BD2A0C" w:rsidRPr="00517C48" w:rsidRDefault="00BD2A0C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Usuarios</w:t>
            </w:r>
          </w:p>
        </w:tc>
        <w:tc>
          <w:tcPr>
            <w:tcW w:w="6390" w:type="dxa"/>
          </w:tcPr>
          <w:p w14:paraId="6E57FECD" w14:textId="730BA206" w:rsidR="00BD2A0C" w:rsidRPr="00517C48" w:rsidRDefault="00BD2A0C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Eliminar usuario</w:t>
            </w:r>
          </w:p>
        </w:tc>
      </w:tr>
      <w:tr w:rsidR="00FA65C6" w:rsidRPr="00517C48" w14:paraId="4888C599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92A90A8" w14:textId="6880D1F7" w:rsidR="00FA65C6" w:rsidRPr="00FC6A63" w:rsidRDefault="00FA65C6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Administración</w:t>
            </w:r>
          </w:p>
        </w:tc>
        <w:tc>
          <w:tcPr>
            <w:tcW w:w="1838" w:type="dxa"/>
          </w:tcPr>
          <w:p w14:paraId="60FC475C" w14:textId="4B9F6270" w:rsidR="00FA65C6" w:rsidRPr="00517C48" w:rsidRDefault="00FA65C6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Usuarios</w:t>
            </w:r>
          </w:p>
        </w:tc>
        <w:tc>
          <w:tcPr>
            <w:tcW w:w="6390" w:type="dxa"/>
          </w:tcPr>
          <w:p w14:paraId="494A7574" w14:textId="78CF21DD" w:rsidR="00FA65C6" w:rsidRPr="00517C48" w:rsidRDefault="00FA65C6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Administrar roles de usuarios</w:t>
            </w:r>
          </w:p>
        </w:tc>
      </w:tr>
      <w:tr w:rsidR="00FA65C6" w:rsidRPr="00517C48" w14:paraId="6806B105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B20540C" w14:textId="6F61DB48" w:rsidR="00FA65C6" w:rsidRPr="00FC6A63" w:rsidRDefault="00FA65C6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Administración</w:t>
            </w:r>
          </w:p>
        </w:tc>
        <w:tc>
          <w:tcPr>
            <w:tcW w:w="1838" w:type="dxa"/>
          </w:tcPr>
          <w:p w14:paraId="22454B9E" w14:textId="18265012" w:rsidR="00FA65C6" w:rsidRPr="00517C48" w:rsidRDefault="00FA65C6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Usuarios</w:t>
            </w:r>
          </w:p>
        </w:tc>
        <w:tc>
          <w:tcPr>
            <w:tcW w:w="6390" w:type="dxa"/>
          </w:tcPr>
          <w:p w14:paraId="5772BE98" w14:textId="10DA8035" w:rsidR="00FA65C6" w:rsidRPr="00517C48" w:rsidRDefault="00FA65C6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Cambiar contraseña</w:t>
            </w:r>
          </w:p>
        </w:tc>
      </w:tr>
      <w:tr w:rsidR="00FB2C0C" w:rsidRPr="00517C48" w14:paraId="0F27D73A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EEC6C8E" w14:textId="43FE7896" w:rsidR="00AF425D" w:rsidRPr="00FC6A63" w:rsidRDefault="00AF425D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Persona</w:t>
            </w:r>
            <w:r w:rsidR="00334171" w:rsidRPr="00FC6A63">
              <w:rPr>
                <w:sz w:val="20"/>
              </w:rPr>
              <w:t>s</w:t>
            </w:r>
          </w:p>
        </w:tc>
        <w:tc>
          <w:tcPr>
            <w:tcW w:w="1838" w:type="dxa"/>
          </w:tcPr>
          <w:p w14:paraId="3F0D4599" w14:textId="5B2BC837" w:rsidR="00AF425D" w:rsidRPr="00517C48" w:rsidRDefault="00AF425D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Dashboard</w:t>
            </w:r>
          </w:p>
        </w:tc>
        <w:tc>
          <w:tcPr>
            <w:tcW w:w="6390" w:type="dxa"/>
          </w:tcPr>
          <w:p w14:paraId="7B33D964" w14:textId="5C046278" w:rsidR="00AF425D" w:rsidRPr="00517C48" w:rsidRDefault="000C63BA" w:rsidP="000C6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Pantalla inicial</w:t>
            </w:r>
            <w:r w:rsidR="00AF425D" w:rsidRPr="00517C48">
              <w:rPr>
                <w:sz w:val="20"/>
              </w:rPr>
              <w:t xml:space="preserve"> </w:t>
            </w:r>
            <w:r w:rsidRPr="00517C48">
              <w:rPr>
                <w:sz w:val="20"/>
              </w:rPr>
              <w:t>con resumen y</w:t>
            </w:r>
            <w:r w:rsidR="00AF425D" w:rsidRPr="00517C48">
              <w:rPr>
                <w:sz w:val="20"/>
              </w:rPr>
              <w:t xml:space="preserve"> botones para acceso a </w:t>
            </w:r>
            <w:r w:rsidR="00365486" w:rsidRPr="00517C48">
              <w:rPr>
                <w:sz w:val="20"/>
              </w:rPr>
              <w:t>módulos</w:t>
            </w:r>
          </w:p>
        </w:tc>
      </w:tr>
      <w:tr w:rsidR="00AF425D" w:rsidRPr="00517C48" w14:paraId="76256B9A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EBFCE7A" w14:textId="597ACC9C" w:rsidR="00BD2A0C" w:rsidRPr="00FC6A63" w:rsidRDefault="00BD2A0C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Persona</w:t>
            </w:r>
            <w:r w:rsidR="00334171" w:rsidRPr="00FC6A63">
              <w:rPr>
                <w:sz w:val="20"/>
              </w:rPr>
              <w:t>s</w:t>
            </w:r>
          </w:p>
        </w:tc>
        <w:tc>
          <w:tcPr>
            <w:tcW w:w="1838" w:type="dxa"/>
          </w:tcPr>
          <w:p w14:paraId="4F610FB0" w14:textId="65FE8AFE" w:rsidR="00BD2A0C" w:rsidRPr="00517C48" w:rsidRDefault="00BD2A0C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 xml:space="preserve">Cuenta </w:t>
            </w:r>
          </w:p>
        </w:tc>
        <w:tc>
          <w:tcPr>
            <w:tcW w:w="6390" w:type="dxa"/>
          </w:tcPr>
          <w:p w14:paraId="59A3A608" w14:textId="71271BB2" w:rsidR="00BD2A0C" w:rsidRPr="00517C48" w:rsidRDefault="00BD2A0C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Crear una cuenta y especificar una descripción</w:t>
            </w:r>
          </w:p>
        </w:tc>
      </w:tr>
      <w:tr w:rsidR="00AF425D" w:rsidRPr="00517C48" w14:paraId="5A20B9AA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11B5BF7" w14:textId="570855C3" w:rsidR="00BD2A0C" w:rsidRPr="00FC6A63" w:rsidRDefault="00BD2A0C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Persona</w:t>
            </w:r>
            <w:r w:rsidR="00334171" w:rsidRPr="00FC6A63">
              <w:rPr>
                <w:sz w:val="20"/>
              </w:rPr>
              <w:t>s</w:t>
            </w:r>
          </w:p>
        </w:tc>
        <w:tc>
          <w:tcPr>
            <w:tcW w:w="1838" w:type="dxa"/>
          </w:tcPr>
          <w:p w14:paraId="31A3D26C" w14:textId="5041069D" w:rsidR="00BD2A0C" w:rsidRPr="00517C48" w:rsidRDefault="00BD2A0C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Cuenta</w:t>
            </w:r>
          </w:p>
        </w:tc>
        <w:tc>
          <w:tcPr>
            <w:tcW w:w="6390" w:type="dxa"/>
          </w:tcPr>
          <w:p w14:paraId="74CC3BD8" w14:textId="732414D4" w:rsidR="00BD2A0C" w:rsidRPr="00517C48" w:rsidRDefault="00BD2A0C" w:rsidP="002B1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Pantalla para visualizar datos generales</w:t>
            </w:r>
          </w:p>
        </w:tc>
      </w:tr>
      <w:tr w:rsidR="002B1A85" w:rsidRPr="00517C48" w14:paraId="6F13E9DD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6199F14" w14:textId="06E77942" w:rsidR="002B1A85" w:rsidRPr="00FC6A63" w:rsidRDefault="002B1A85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4FF8A7B8" w14:textId="13BDCB11" w:rsidR="002B1A85" w:rsidRPr="00517C48" w:rsidRDefault="002B1A85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Cuenta</w:t>
            </w:r>
          </w:p>
        </w:tc>
        <w:tc>
          <w:tcPr>
            <w:tcW w:w="6390" w:type="dxa"/>
          </w:tcPr>
          <w:p w14:paraId="11471597" w14:textId="21B70FD7" w:rsidR="002B1A85" w:rsidRPr="00517C48" w:rsidRDefault="002B1A85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FE39B0" w:rsidRPr="00517C48" w14:paraId="2931D5F1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0852C54" w14:textId="19736CAB" w:rsidR="00FE39B0" w:rsidRPr="00FC6A63" w:rsidRDefault="00FE39B0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40028CA6" w14:textId="7C1C9583" w:rsidR="00FE39B0" w:rsidRPr="00517C48" w:rsidRDefault="00FE39B0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Cuenta</w:t>
            </w:r>
          </w:p>
        </w:tc>
        <w:tc>
          <w:tcPr>
            <w:tcW w:w="6390" w:type="dxa"/>
          </w:tcPr>
          <w:p w14:paraId="3CDA9924" w14:textId="6FA0C809" w:rsidR="00FE39B0" w:rsidRPr="00517C48" w:rsidRDefault="00FE39B0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Listar todas las cuentas</w:t>
            </w:r>
          </w:p>
        </w:tc>
      </w:tr>
      <w:tr w:rsidR="00FE39B0" w:rsidRPr="00517C48" w14:paraId="53F670E7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960A159" w14:textId="30563758" w:rsidR="00FE39B0" w:rsidRPr="00FC6A63" w:rsidRDefault="00FE39B0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0B1AD1F7" w14:textId="7695F43F" w:rsidR="00FE39B0" w:rsidRPr="00517C48" w:rsidRDefault="00FE39B0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Cuenta</w:t>
            </w:r>
          </w:p>
        </w:tc>
        <w:tc>
          <w:tcPr>
            <w:tcW w:w="6390" w:type="dxa"/>
          </w:tcPr>
          <w:p w14:paraId="1EF5BA3D" w14:textId="71C80773" w:rsidR="00FE39B0" w:rsidRPr="00517C48" w:rsidRDefault="00FE39B0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Buscar cuentas</w:t>
            </w:r>
          </w:p>
        </w:tc>
      </w:tr>
      <w:tr w:rsidR="00AF425D" w:rsidRPr="00517C48" w14:paraId="15F7FFE3" w14:textId="77777777" w:rsidTr="004B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A590757" w14:textId="75CEFE04" w:rsidR="00BD2A0C" w:rsidRPr="00FC6A63" w:rsidRDefault="00BD2A0C" w:rsidP="00D92B87">
            <w:pPr>
              <w:rPr>
                <w:sz w:val="20"/>
              </w:rPr>
            </w:pPr>
            <w:r w:rsidRPr="00FC6A63">
              <w:rPr>
                <w:sz w:val="20"/>
              </w:rPr>
              <w:t>Persona</w:t>
            </w:r>
            <w:r w:rsidR="00334171" w:rsidRPr="00FC6A63">
              <w:rPr>
                <w:sz w:val="20"/>
              </w:rPr>
              <w:t>s</w:t>
            </w:r>
          </w:p>
        </w:tc>
        <w:tc>
          <w:tcPr>
            <w:tcW w:w="1838" w:type="dxa"/>
          </w:tcPr>
          <w:p w14:paraId="747B770F" w14:textId="0F94A811" w:rsidR="00BD2A0C" w:rsidRPr="00517C48" w:rsidRDefault="00BD2A0C" w:rsidP="0098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Persona jurídica</w:t>
            </w:r>
          </w:p>
        </w:tc>
        <w:tc>
          <w:tcPr>
            <w:tcW w:w="6390" w:type="dxa"/>
          </w:tcPr>
          <w:p w14:paraId="3F936E37" w14:textId="3BF03892" w:rsidR="00BD2A0C" w:rsidRPr="00517C48" w:rsidRDefault="00BD2A0C" w:rsidP="00D9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Crear una persona jurí</w:t>
            </w:r>
            <w:r w:rsidR="00365486" w:rsidRPr="00517C48">
              <w:rPr>
                <w:sz w:val="20"/>
              </w:rPr>
              <w:t>dica y asociar</w:t>
            </w:r>
            <w:r w:rsidRPr="00517C48">
              <w:rPr>
                <w:sz w:val="20"/>
              </w:rPr>
              <w:t xml:space="preserve"> a una cuenta</w:t>
            </w:r>
          </w:p>
        </w:tc>
      </w:tr>
      <w:tr w:rsidR="00AF425D" w:rsidRPr="00517C48" w14:paraId="46E94BBF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BECB8B9" w14:textId="20F3DA0A" w:rsidR="00BD2A0C" w:rsidRPr="00FC6A63" w:rsidRDefault="00AD272E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</w:t>
            </w:r>
            <w:r w:rsidR="00334171" w:rsidRPr="00FC6A63">
              <w:rPr>
                <w:sz w:val="20"/>
              </w:rPr>
              <w:t>s</w:t>
            </w:r>
          </w:p>
        </w:tc>
        <w:tc>
          <w:tcPr>
            <w:tcW w:w="1838" w:type="dxa"/>
          </w:tcPr>
          <w:p w14:paraId="43778CEA" w14:textId="0BEF13C7" w:rsidR="00BD2A0C" w:rsidRPr="00517C48" w:rsidRDefault="00BD2A0C" w:rsidP="00DD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Persona jurídica</w:t>
            </w:r>
          </w:p>
        </w:tc>
        <w:tc>
          <w:tcPr>
            <w:tcW w:w="6390" w:type="dxa"/>
          </w:tcPr>
          <w:p w14:paraId="5C65C2A6" w14:textId="0B8A75B3" w:rsidR="00BD2A0C" w:rsidRPr="00517C48" w:rsidRDefault="00BD2A0C" w:rsidP="00DD25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Toda persona jurídica debe contar con al menos un contacto</w:t>
            </w:r>
          </w:p>
        </w:tc>
      </w:tr>
      <w:tr w:rsidR="00AF425D" w:rsidRPr="00517C48" w14:paraId="26268165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B1AAFB8" w14:textId="46006B67" w:rsidR="00BD2A0C" w:rsidRPr="00FC6A63" w:rsidRDefault="00AD272E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</w:t>
            </w:r>
            <w:r w:rsidR="00334171" w:rsidRPr="00FC6A63">
              <w:rPr>
                <w:sz w:val="20"/>
              </w:rPr>
              <w:t>s</w:t>
            </w:r>
          </w:p>
        </w:tc>
        <w:tc>
          <w:tcPr>
            <w:tcW w:w="1838" w:type="dxa"/>
          </w:tcPr>
          <w:p w14:paraId="29D40DFF" w14:textId="6D6187BD" w:rsidR="00BD2A0C" w:rsidRPr="00517C48" w:rsidRDefault="00BD2A0C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Persona jurídica</w:t>
            </w:r>
          </w:p>
        </w:tc>
        <w:tc>
          <w:tcPr>
            <w:tcW w:w="6390" w:type="dxa"/>
          </w:tcPr>
          <w:p w14:paraId="4729B58B" w14:textId="73123F0A" w:rsidR="00BD2A0C" w:rsidRPr="00517C48" w:rsidRDefault="00BD2A0C" w:rsidP="002B1A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 xml:space="preserve">Pantalla para </w:t>
            </w:r>
            <w:r w:rsidR="002B1A85">
              <w:rPr>
                <w:sz w:val="20"/>
              </w:rPr>
              <w:t xml:space="preserve">visualizar </w:t>
            </w:r>
            <w:r w:rsidRPr="00517C48">
              <w:rPr>
                <w:sz w:val="20"/>
              </w:rPr>
              <w:t>datos generales</w:t>
            </w:r>
          </w:p>
        </w:tc>
      </w:tr>
      <w:tr w:rsidR="002B1A85" w:rsidRPr="00517C48" w14:paraId="51B0356D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92D07EC" w14:textId="6FFE64AC" w:rsidR="002B1A85" w:rsidRPr="00FC6A63" w:rsidRDefault="002B1A85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6F959AC9" w14:textId="48496E51" w:rsidR="002B1A85" w:rsidRPr="00517C48" w:rsidRDefault="00F510A8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Persona j</w:t>
            </w:r>
            <w:r w:rsidR="002B1A85">
              <w:rPr>
                <w:sz w:val="20"/>
              </w:rPr>
              <w:t>urídica</w:t>
            </w:r>
          </w:p>
        </w:tc>
        <w:tc>
          <w:tcPr>
            <w:tcW w:w="6390" w:type="dxa"/>
          </w:tcPr>
          <w:p w14:paraId="595FF7BF" w14:textId="11ED7F19" w:rsidR="002B1A85" w:rsidRPr="00517C48" w:rsidRDefault="002B1A85" w:rsidP="002B1A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25354C" w:rsidRPr="00517C48" w14:paraId="218611BB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B4B3DDE" w14:textId="3AA59AA3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10915773" w14:textId="7E2A41BE" w:rsidR="0025354C" w:rsidRPr="00517C48" w:rsidRDefault="0025354C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Persona jurídica</w:t>
            </w:r>
          </w:p>
        </w:tc>
        <w:tc>
          <w:tcPr>
            <w:tcW w:w="6390" w:type="dxa"/>
          </w:tcPr>
          <w:p w14:paraId="32D49C89" w14:textId="4DCCC030" w:rsidR="0025354C" w:rsidRPr="00517C48" w:rsidRDefault="0025354C" w:rsidP="003C33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Listar todas las personas jurídicas</w:t>
            </w:r>
          </w:p>
        </w:tc>
      </w:tr>
      <w:tr w:rsidR="0025354C" w:rsidRPr="00517C48" w14:paraId="02325836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3EFEFB6" w14:textId="41C2E7EE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56CC0098" w14:textId="6D486029" w:rsidR="0025354C" w:rsidRPr="00517C48" w:rsidRDefault="0025354C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Persona jurídica</w:t>
            </w:r>
          </w:p>
        </w:tc>
        <w:tc>
          <w:tcPr>
            <w:tcW w:w="6390" w:type="dxa"/>
          </w:tcPr>
          <w:p w14:paraId="6B3F9B36" w14:textId="11F968B1" w:rsidR="0025354C" w:rsidRPr="00517C48" w:rsidRDefault="0025354C" w:rsidP="003C33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Buscar persona jurídica</w:t>
            </w:r>
          </w:p>
        </w:tc>
      </w:tr>
      <w:tr w:rsidR="0025354C" w:rsidRPr="00517C48" w14:paraId="739A7684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FCA9A83" w14:textId="192529FC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7A9672D2" w14:textId="183738B9" w:rsidR="0025354C" w:rsidRPr="00517C48" w:rsidRDefault="0025354C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Persona natural</w:t>
            </w:r>
          </w:p>
        </w:tc>
        <w:tc>
          <w:tcPr>
            <w:tcW w:w="6390" w:type="dxa"/>
          </w:tcPr>
          <w:p w14:paraId="78BFDD51" w14:textId="302C3A4F" w:rsidR="0025354C" w:rsidRPr="00517C48" w:rsidRDefault="00365486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</w:t>
            </w:r>
            <w:r w:rsidR="0025354C" w:rsidRPr="00517C48">
              <w:rPr>
                <w:sz w:val="20"/>
              </w:rPr>
              <w:t xml:space="preserve">rear una persona natural y </w:t>
            </w:r>
            <w:r w:rsidRPr="00517C48">
              <w:rPr>
                <w:sz w:val="20"/>
              </w:rPr>
              <w:t xml:space="preserve">asociar </w:t>
            </w:r>
            <w:r w:rsidR="0025354C" w:rsidRPr="00517C48">
              <w:rPr>
                <w:sz w:val="20"/>
              </w:rPr>
              <w:t>a una cuenta</w:t>
            </w:r>
          </w:p>
        </w:tc>
      </w:tr>
      <w:tr w:rsidR="0025354C" w:rsidRPr="00517C48" w14:paraId="54553297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104021E" w14:textId="41C85AAD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21D229D1" w14:textId="2A02C3A7" w:rsidR="0025354C" w:rsidRPr="00517C48" w:rsidRDefault="0025354C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Persona natural</w:t>
            </w:r>
          </w:p>
        </w:tc>
        <w:tc>
          <w:tcPr>
            <w:tcW w:w="6390" w:type="dxa"/>
          </w:tcPr>
          <w:p w14:paraId="169B0681" w14:textId="0550CA64" w:rsidR="0025354C" w:rsidRPr="00517C48" w:rsidRDefault="0025354C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Toda persona natural debe contar con al menos un contacto</w:t>
            </w:r>
          </w:p>
        </w:tc>
      </w:tr>
      <w:tr w:rsidR="0025354C" w:rsidRPr="00517C48" w14:paraId="3BE7A392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4E9ED9E" w14:textId="3E4B662E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6D4D8FFA" w14:textId="590951CB" w:rsidR="0025354C" w:rsidRPr="00517C48" w:rsidRDefault="0025354C" w:rsidP="003C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Persona natural</w:t>
            </w:r>
          </w:p>
        </w:tc>
        <w:tc>
          <w:tcPr>
            <w:tcW w:w="6390" w:type="dxa"/>
          </w:tcPr>
          <w:p w14:paraId="539951E5" w14:textId="4142C552" w:rsidR="0025354C" w:rsidRPr="00517C48" w:rsidRDefault="0025354C" w:rsidP="00F510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 xml:space="preserve">Pantalla para </w:t>
            </w:r>
            <w:r w:rsidR="00F510A8">
              <w:rPr>
                <w:sz w:val="20"/>
              </w:rPr>
              <w:t xml:space="preserve">visualizar </w:t>
            </w:r>
            <w:r w:rsidRPr="00517C48">
              <w:rPr>
                <w:sz w:val="20"/>
              </w:rPr>
              <w:t>datos generales</w:t>
            </w:r>
          </w:p>
        </w:tc>
      </w:tr>
      <w:tr w:rsidR="00F510A8" w:rsidRPr="00517C48" w14:paraId="65EEABC6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A4072E2" w14:textId="1040C8D0" w:rsidR="00F510A8" w:rsidRPr="00FC6A63" w:rsidRDefault="00F510A8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35841474" w14:textId="20648D09" w:rsidR="00F510A8" w:rsidRPr="00517C48" w:rsidRDefault="00F510A8" w:rsidP="003C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Persona natural</w:t>
            </w:r>
          </w:p>
        </w:tc>
        <w:tc>
          <w:tcPr>
            <w:tcW w:w="6390" w:type="dxa"/>
          </w:tcPr>
          <w:p w14:paraId="27118381" w14:textId="1A0A64BB" w:rsidR="00F510A8" w:rsidRPr="00517C48" w:rsidRDefault="00F510A8" w:rsidP="003C33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25354C" w:rsidRPr="00517C48" w14:paraId="18114A7C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605CE69" w14:textId="1600CD8C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37CC65FD" w14:textId="4ED2256A" w:rsidR="0025354C" w:rsidRPr="00517C48" w:rsidRDefault="0025354C" w:rsidP="0016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 xml:space="preserve">Persona </w:t>
            </w:r>
            <w:r w:rsidR="00160F34" w:rsidRPr="00517C48">
              <w:rPr>
                <w:sz w:val="20"/>
              </w:rPr>
              <w:t>natura</w:t>
            </w:r>
            <w:r w:rsidR="003E23E1" w:rsidRPr="00517C48">
              <w:rPr>
                <w:sz w:val="20"/>
              </w:rPr>
              <w:t>l</w:t>
            </w:r>
          </w:p>
        </w:tc>
        <w:tc>
          <w:tcPr>
            <w:tcW w:w="6390" w:type="dxa"/>
          </w:tcPr>
          <w:p w14:paraId="37717E91" w14:textId="7563C2BB" w:rsidR="0025354C" w:rsidRPr="00517C48" w:rsidRDefault="0025354C" w:rsidP="002535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Listar todas las personas naturales</w:t>
            </w:r>
          </w:p>
        </w:tc>
      </w:tr>
      <w:tr w:rsidR="0025354C" w:rsidRPr="00517C48" w14:paraId="5BC96918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9F647A6" w14:textId="63D23335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682782F8" w14:textId="12BDA859" w:rsidR="0025354C" w:rsidRPr="00517C48" w:rsidRDefault="0025354C" w:rsidP="0016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 xml:space="preserve">Persona </w:t>
            </w:r>
            <w:r w:rsidR="00160F34" w:rsidRPr="00517C48">
              <w:rPr>
                <w:sz w:val="20"/>
              </w:rPr>
              <w:t>natural</w:t>
            </w:r>
          </w:p>
        </w:tc>
        <w:tc>
          <w:tcPr>
            <w:tcW w:w="6390" w:type="dxa"/>
          </w:tcPr>
          <w:p w14:paraId="4ED851DD" w14:textId="1D961102" w:rsidR="0025354C" w:rsidRPr="00517C48" w:rsidRDefault="0025354C" w:rsidP="002535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Buscar persona natural</w:t>
            </w:r>
          </w:p>
        </w:tc>
      </w:tr>
      <w:tr w:rsidR="0025354C" w:rsidRPr="00517C48" w14:paraId="6E1B3EF5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883B627" w14:textId="6D9BC98D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5FEFAD63" w14:textId="09D0541B" w:rsidR="0025354C" w:rsidRPr="00517C48" w:rsidRDefault="0025354C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Contacto</w:t>
            </w:r>
          </w:p>
        </w:tc>
        <w:tc>
          <w:tcPr>
            <w:tcW w:w="6390" w:type="dxa"/>
          </w:tcPr>
          <w:p w14:paraId="08DBAA27" w14:textId="10CC2EF9" w:rsidR="0025354C" w:rsidRPr="00517C48" w:rsidRDefault="0025354C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Permita crear un contacto y asociarlo a una persona</w:t>
            </w:r>
          </w:p>
        </w:tc>
      </w:tr>
      <w:tr w:rsidR="0025354C" w:rsidRPr="00517C48" w14:paraId="0B7FD8C1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06947B9" w14:textId="0C901412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01F159A1" w14:textId="3AF664CF" w:rsidR="0025354C" w:rsidRPr="00517C48" w:rsidRDefault="0025354C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Contacto</w:t>
            </w:r>
          </w:p>
        </w:tc>
        <w:tc>
          <w:tcPr>
            <w:tcW w:w="6390" w:type="dxa"/>
          </w:tcPr>
          <w:p w14:paraId="23082BAA" w14:textId="418FC49A" w:rsidR="0025354C" w:rsidRPr="00517C48" w:rsidRDefault="0025354C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Todo contacto puede ser relacionado entre varias personas</w:t>
            </w:r>
          </w:p>
        </w:tc>
      </w:tr>
      <w:tr w:rsidR="0025354C" w:rsidRPr="00517C48" w14:paraId="12DBFC95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655F163" w14:textId="0E5EB51C" w:rsidR="0025354C" w:rsidRPr="00FC6A63" w:rsidRDefault="0025354C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7A1A31DC" w14:textId="5CFFD7DB" w:rsidR="0025354C" w:rsidRPr="00517C48" w:rsidRDefault="0025354C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Contacto</w:t>
            </w:r>
          </w:p>
        </w:tc>
        <w:tc>
          <w:tcPr>
            <w:tcW w:w="6390" w:type="dxa"/>
          </w:tcPr>
          <w:p w14:paraId="59F7CF63" w14:textId="3200A630" w:rsidR="0025354C" w:rsidRPr="00517C48" w:rsidRDefault="0025354C" w:rsidP="004451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Pantalla para datos generales</w:t>
            </w:r>
          </w:p>
        </w:tc>
      </w:tr>
      <w:tr w:rsidR="007035F3" w:rsidRPr="00517C48" w14:paraId="656C1CB7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0020FAF" w14:textId="6D3C406C" w:rsidR="007035F3" w:rsidRPr="00FC6A63" w:rsidRDefault="007035F3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4A209254" w14:textId="3B806D6A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Contacto</w:t>
            </w:r>
          </w:p>
        </w:tc>
        <w:tc>
          <w:tcPr>
            <w:tcW w:w="6390" w:type="dxa"/>
          </w:tcPr>
          <w:p w14:paraId="5E9A6D9E" w14:textId="131490C4" w:rsidR="007035F3" w:rsidRPr="00517C48" w:rsidRDefault="007035F3" w:rsidP="004451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7035F3" w:rsidRPr="00517C48" w14:paraId="59BE1969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7D3BC95" w14:textId="2789739D" w:rsidR="007035F3" w:rsidRPr="00FC6A63" w:rsidRDefault="007035F3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20F689DB" w14:textId="5F25057B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Contacto</w:t>
            </w:r>
          </w:p>
        </w:tc>
        <w:tc>
          <w:tcPr>
            <w:tcW w:w="6390" w:type="dxa"/>
          </w:tcPr>
          <w:p w14:paraId="2D13555A" w14:textId="4643F8A5" w:rsidR="007035F3" w:rsidRPr="00517C48" w:rsidRDefault="007035F3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Buscar</w:t>
            </w:r>
            <w:r>
              <w:rPr>
                <w:sz w:val="20"/>
              </w:rPr>
              <w:t xml:space="preserve"> contacto</w:t>
            </w:r>
          </w:p>
        </w:tc>
      </w:tr>
      <w:tr w:rsidR="007035F3" w:rsidRPr="00517C48" w14:paraId="330F03A5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0D36FDE" w14:textId="3BCF993F" w:rsidR="007035F3" w:rsidRPr="00FC6A63" w:rsidRDefault="007035F3" w:rsidP="00001827">
            <w:pPr>
              <w:jc w:val="both"/>
              <w:rPr>
                <w:sz w:val="20"/>
              </w:rPr>
            </w:pPr>
            <w:r w:rsidRPr="00FC6A63">
              <w:rPr>
                <w:sz w:val="20"/>
              </w:rPr>
              <w:t>Personas</w:t>
            </w:r>
          </w:p>
        </w:tc>
        <w:tc>
          <w:tcPr>
            <w:tcW w:w="1838" w:type="dxa"/>
          </w:tcPr>
          <w:p w14:paraId="3A776FB1" w14:textId="2636E4D3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Contacto</w:t>
            </w:r>
          </w:p>
        </w:tc>
        <w:tc>
          <w:tcPr>
            <w:tcW w:w="6390" w:type="dxa"/>
          </w:tcPr>
          <w:p w14:paraId="13049D30" w14:textId="14A25A0D" w:rsidR="007035F3" w:rsidRPr="00517C48" w:rsidRDefault="007035F3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Listar</w:t>
            </w:r>
            <w:r>
              <w:rPr>
                <w:sz w:val="20"/>
              </w:rPr>
              <w:t xml:space="preserve"> todos los contactos</w:t>
            </w:r>
          </w:p>
        </w:tc>
      </w:tr>
      <w:tr w:rsidR="007035F3" w:rsidRPr="00517C48" w14:paraId="475491BA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DAE0326" w14:textId="4AF9C99A" w:rsidR="007035F3" w:rsidRPr="00517C48" w:rsidRDefault="007035F3" w:rsidP="00001827">
            <w:pPr>
              <w:jc w:val="both"/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1838" w:type="dxa"/>
          </w:tcPr>
          <w:p w14:paraId="17BBD0F4" w14:textId="6BB7E3DF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Sociedad</w:t>
            </w:r>
          </w:p>
        </w:tc>
        <w:tc>
          <w:tcPr>
            <w:tcW w:w="6390" w:type="dxa"/>
          </w:tcPr>
          <w:p w14:paraId="1B4BD5C4" w14:textId="08ADD46E" w:rsidR="007035F3" w:rsidRPr="00517C48" w:rsidRDefault="007035F3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Registrar una sociedad panameña</w:t>
            </w:r>
          </w:p>
        </w:tc>
      </w:tr>
      <w:tr w:rsidR="007035F3" w:rsidRPr="00517C48" w14:paraId="01A90427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074A86B" w14:textId="0FBB4187" w:rsidR="007035F3" w:rsidRPr="00517C48" w:rsidRDefault="007035F3" w:rsidP="00001827">
            <w:pPr>
              <w:jc w:val="both"/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1838" w:type="dxa"/>
          </w:tcPr>
          <w:p w14:paraId="066DD06A" w14:textId="1DCD890C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Sociedad</w:t>
            </w:r>
          </w:p>
        </w:tc>
        <w:tc>
          <w:tcPr>
            <w:tcW w:w="6390" w:type="dxa"/>
          </w:tcPr>
          <w:p w14:paraId="3DE1272F" w14:textId="710F6341" w:rsidR="007035F3" w:rsidRPr="00517C48" w:rsidRDefault="007035F3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Registrar una sociedad extrajera</w:t>
            </w:r>
          </w:p>
        </w:tc>
      </w:tr>
      <w:tr w:rsidR="007035F3" w:rsidRPr="00517C48" w14:paraId="4B4F6B47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DF6B22D" w14:textId="765FA2E8" w:rsidR="007035F3" w:rsidRPr="00517C48" w:rsidRDefault="007035F3" w:rsidP="00001827">
            <w:pPr>
              <w:jc w:val="both"/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1838" w:type="dxa"/>
          </w:tcPr>
          <w:p w14:paraId="0C1E3AD9" w14:textId="4DF98682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Sociedad</w:t>
            </w:r>
          </w:p>
        </w:tc>
        <w:tc>
          <w:tcPr>
            <w:tcW w:w="6390" w:type="dxa"/>
          </w:tcPr>
          <w:p w14:paraId="7EC449C8" w14:textId="78A9F62D" w:rsidR="007035F3" w:rsidRPr="00517C48" w:rsidRDefault="007035F3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Editar información de una sociedad panameña o extrajera</w:t>
            </w:r>
          </w:p>
        </w:tc>
      </w:tr>
      <w:tr w:rsidR="007035F3" w:rsidRPr="00517C48" w14:paraId="7D347F8B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8D93FFF" w14:textId="2B560B18" w:rsidR="007035F3" w:rsidRPr="00517C48" w:rsidRDefault="007035F3" w:rsidP="00001827">
            <w:pPr>
              <w:jc w:val="both"/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1838" w:type="dxa"/>
          </w:tcPr>
          <w:p w14:paraId="41791040" w14:textId="1EF45D2E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Sociedad</w:t>
            </w:r>
          </w:p>
        </w:tc>
        <w:tc>
          <w:tcPr>
            <w:tcW w:w="6390" w:type="dxa"/>
          </w:tcPr>
          <w:p w14:paraId="5C712F68" w14:textId="21698A5B" w:rsidR="007035F3" w:rsidRPr="00517C48" w:rsidRDefault="009B3705" w:rsidP="009B37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Pantalla para visualizar datos generales</w:t>
            </w:r>
          </w:p>
        </w:tc>
      </w:tr>
      <w:tr w:rsidR="009B3705" w:rsidRPr="00517C48" w14:paraId="2CA533C6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75FC87" w14:textId="3D12A7D0" w:rsidR="009B3705" w:rsidRPr="00517C48" w:rsidRDefault="009B3705" w:rsidP="00001827">
            <w:pPr>
              <w:jc w:val="both"/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1838" w:type="dxa"/>
          </w:tcPr>
          <w:p w14:paraId="0065805E" w14:textId="20B5A476" w:rsidR="009B3705" w:rsidRPr="00517C48" w:rsidRDefault="009B3705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Sociedad</w:t>
            </w:r>
          </w:p>
        </w:tc>
        <w:tc>
          <w:tcPr>
            <w:tcW w:w="6390" w:type="dxa"/>
          </w:tcPr>
          <w:p w14:paraId="50FA47E6" w14:textId="59C25E3B" w:rsidR="009B3705" w:rsidRPr="00517C48" w:rsidRDefault="009B3705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7035F3" w:rsidRPr="00517C48" w14:paraId="5CF18682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2A4D744" w14:textId="7578C6E3" w:rsidR="007035F3" w:rsidRPr="00517C48" w:rsidRDefault="007035F3" w:rsidP="00001827">
            <w:pPr>
              <w:jc w:val="both"/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1838" w:type="dxa"/>
          </w:tcPr>
          <w:p w14:paraId="68E33F3E" w14:textId="3572F43E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Sociedad</w:t>
            </w:r>
          </w:p>
        </w:tc>
        <w:tc>
          <w:tcPr>
            <w:tcW w:w="6390" w:type="dxa"/>
          </w:tcPr>
          <w:p w14:paraId="70FE0ACE" w14:textId="1610B914" w:rsidR="007035F3" w:rsidRPr="00517C48" w:rsidRDefault="007035F3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Asignar casos</w:t>
            </w:r>
          </w:p>
        </w:tc>
      </w:tr>
      <w:tr w:rsidR="007035F3" w:rsidRPr="00517C48" w14:paraId="3E9199C3" w14:textId="77777777" w:rsidTr="004B4B0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3E1611D" w14:textId="77777777" w:rsidR="007035F3" w:rsidRPr="00517C48" w:rsidRDefault="007035F3" w:rsidP="00001827">
            <w:pPr>
              <w:jc w:val="both"/>
              <w:rPr>
                <w:sz w:val="20"/>
              </w:rPr>
            </w:pPr>
          </w:p>
        </w:tc>
        <w:tc>
          <w:tcPr>
            <w:tcW w:w="1838" w:type="dxa"/>
          </w:tcPr>
          <w:p w14:paraId="285793F1" w14:textId="77777777" w:rsidR="007035F3" w:rsidRPr="00517C48" w:rsidRDefault="007035F3" w:rsidP="002B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390" w:type="dxa"/>
          </w:tcPr>
          <w:p w14:paraId="42D34883" w14:textId="77777777" w:rsidR="007035F3" w:rsidRPr="00517C48" w:rsidRDefault="007035F3" w:rsidP="00AE4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EDF711A" w14:textId="77777777" w:rsidR="00933977" w:rsidRPr="00517C48" w:rsidRDefault="00933977"/>
    <w:tbl>
      <w:tblPr>
        <w:tblStyle w:val="GridTable1Light-Accent3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94"/>
        <w:gridCol w:w="2194"/>
        <w:gridCol w:w="6735"/>
      </w:tblGrid>
      <w:tr w:rsidR="00160F34" w:rsidRPr="00517C48" w14:paraId="3D5D9D1F" w14:textId="77777777" w:rsidTr="0006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4" w:space="0" w:color="AEAAAA" w:themeColor="background2" w:themeShade="BF"/>
            </w:tcBorders>
          </w:tcPr>
          <w:p w14:paraId="1A0EF9A8" w14:textId="77777777" w:rsidR="00160F34" w:rsidRPr="00517C48" w:rsidRDefault="00160F34" w:rsidP="00CD5A88">
            <w:pPr>
              <w:jc w:val="both"/>
              <w:rPr>
                <w:sz w:val="22"/>
              </w:rPr>
            </w:pPr>
            <w:r w:rsidRPr="00517C48">
              <w:rPr>
                <w:sz w:val="22"/>
              </w:rPr>
              <w:t>Módulo</w:t>
            </w:r>
          </w:p>
        </w:tc>
        <w:tc>
          <w:tcPr>
            <w:tcW w:w="2194" w:type="dxa"/>
            <w:tcBorders>
              <w:bottom w:val="single" w:sz="4" w:space="0" w:color="AEAAAA" w:themeColor="background2" w:themeShade="BF"/>
            </w:tcBorders>
          </w:tcPr>
          <w:p w14:paraId="4B8C5CED" w14:textId="77777777" w:rsidR="00160F34" w:rsidRPr="00517C48" w:rsidRDefault="00160F34" w:rsidP="00CD5A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17C48">
              <w:rPr>
                <w:sz w:val="22"/>
              </w:rPr>
              <w:t>Opción</w:t>
            </w:r>
          </w:p>
        </w:tc>
        <w:tc>
          <w:tcPr>
            <w:tcW w:w="6735" w:type="dxa"/>
            <w:tcBorders>
              <w:bottom w:val="single" w:sz="4" w:space="0" w:color="AEAAAA" w:themeColor="background2" w:themeShade="BF"/>
            </w:tcBorders>
          </w:tcPr>
          <w:p w14:paraId="62D5C118" w14:textId="77777777" w:rsidR="00160F34" w:rsidRPr="00517C48" w:rsidRDefault="00160F34" w:rsidP="00CD5A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17C48">
              <w:rPr>
                <w:sz w:val="22"/>
              </w:rPr>
              <w:t>Funcionalidad</w:t>
            </w:r>
          </w:p>
        </w:tc>
      </w:tr>
      <w:tr w:rsidR="00160F34" w:rsidRPr="00517C48" w14:paraId="2F91514F" w14:textId="77777777" w:rsidTr="00064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AEAAAA" w:themeColor="background2" w:themeShade="BF"/>
            </w:tcBorders>
          </w:tcPr>
          <w:p w14:paraId="4B617B36" w14:textId="3121E5E0" w:rsidR="00160F34" w:rsidRPr="00517C48" w:rsidRDefault="00160F34" w:rsidP="00CD5A88">
            <w:pPr>
              <w:rPr>
                <w:sz w:val="20"/>
              </w:rPr>
            </w:pPr>
          </w:p>
        </w:tc>
        <w:tc>
          <w:tcPr>
            <w:tcW w:w="2194" w:type="dxa"/>
            <w:tcBorders>
              <w:top w:val="single" w:sz="4" w:space="0" w:color="AEAAAA" w:themeColor="background2" w:themeShade="BF"/>
            </w:tcBorders>
          </w:tcPr>
          <w:p w14:paraId="75C0B55C" w14:textId="5099A37D" w:rsidR="00160F34" w:rsidRPr="00517C48" w:rsidRDefault="00160F34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735" w:type="dxa"/>
            <w:tcBorders>
              <w:top w:val="single" w:sz="4" w:space="0" w:color="AEAAAA" w:themeColor="background2" w:themeShade="BF"/>
            </w:tcBorders>
          </w:tcPr>
          <w:p w14:paraId="7CFA7617" w14:textId="499ABEE1" w:rsidR="00160F34" w:rsidRPr="00517C48" w:rsidRDefault="00160F34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5F3" w:rsidRPr="00517C48" w14:paraId="38864E83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C797AD4" w14:textId="77777777" w:rsidR="007035F3" w:rsidRPr="00517C48" w:rsidRDefault="007035F3" w:rsidP="003D40A3">
            <w:pPr>
              <w:jc w:val="both"/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1B69F1C2" w14:textId="77777777" w:rsidR="007035F3" w:rsidRPr="00517C48" w:rsidRDefault="007035F3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Fideicomiso</w:t>
            </w:r>
          </w:p>
        </w:tc>
        <w:tc>
          <w:tcPr>
            <w:tcW w:w="6735" w:type="dxa"/>
          </w:tcPr>
          <w:p w14:paraId="4A6C51AE" w14:textId="77777777" w:rsidR="007035F3" w:rsidRPr="00517C48" w:rsidRDefault="007035F3" w:rsidP="003D40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Registrar un fideicomiso panameño</w:t>
            </w:r>
          </w:p>
        </w:tc>
      </w:tr>
      <w:tr w:rsidR="007035F3" w:rsidRPr="00517C48" w14:paraId="579D7F7D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37ECA50" w14:textId="77777777" w:rsidR="007035F3" w:rsidRPr="00517C48" w:rsidRDefault="007035F3" w:rsidP="003D40A3">
            <w:pPr>
              <w:jc w:val="both"/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022426EC" w14:textId="77777777" w:rsidR="007035F3" w:rsidRPr="00517C48" w:rsidRDefault="007035F3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Fideicomiso</w:t>
            </w:r>
          </w:p>
        </w:tc>
        <w:tc>
          <w:tcPr>
            <w:tcW w:w="6735" w:type="dxa"/>
          </w:tcPr>
          <w:p w14:paraId="3FF5E6A1" w14:textId="77777777" w:rsidR="007035F3" w:rsidRPr="00517C48" w:rsidRDefault="007035F3" w:rsidP="003D40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Registrar un fideicomiso extranjero</w:t>
            </w:r>
          </w:p>
        </w:tc>
      </w:tr>
      <w:tr w:rsidR="00065E13" w:rsidRPr="00517C48" w14:paraId="1041B0A2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CCE3A0F" w14:textId="15AA72FF" w:rsidR="00065E13" w:rsidRPr="00517C48" w:rsidRDefault="00065E13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4E962AD7" w14:textId="470A7036" w:rsidR="00065E13" w:rsidRPr="00517C48" w:rsidRDefault="00065E13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Fideicomiso</w:t>
            </w:r>
          </w:p>
        </w:tc>
        <w:tc>
          <w:tcPr>
            <w:tcW w:w="6735" w:type="dxa"/>
          </w:tcPr>
          <w:p w14:paraId="71F64854" w14:textId="14A44F56" w:rsidR="00065E13" w:rsidRPr="00517C48" w:rsidRDefault="00065E13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Listar fideicomiso panameño y extranjero</w:t>
            </w:r>
          </w:p>
        </w:tc>
      </w:tr>
      <w:tr w:rsidR="00065E13" w:rsidRPr="00517C48" w14:paraId="43ABC0D9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E3321C4" w14:textId="5DFEE700" w:rsidR="00065E13" w:rsidRPr="00517C48" w:rsidRDefault="00065E13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1AA34900" w14:textId="16F0E3F0" w:rsidR="00065E13" w:rsidRPr="00517C48" w:rsidRDefault="00065E13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Fideicomiso</w:t>
            </w:r>
          </w:p>
        </w:tc>
        <w:tc>
          <w:tcPr>
            <w:tcW w:w="6735" w:type="dxa"/>
          </w:tcPr>
          <w:p w14:paraId="053454F4" w14:textId="7A57AE88" w:rsidR="00065E13" w:rsidRPr="00517C48" w:rsidRDefault="00065E13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Buscar fideicomiso panameño y extranjero</w:t>
            </w:r>
          </w:p>
        </w:tc>
      </w:tr>
      <w:tr w:rsidR="00065E13" w:rsidRPr="00517C48" w14:paraId="2DAEE135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7D6F569" w14:textId="29028B51" w:rsidR="00065E13" w:rsidRPr="00517C48" w:rsidRDefault="00065E13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4C91A19F" w14:textId="61A76CD4" w:rsidR="00065E13" w:rsidRPr="00517C48" w:rsidRDefault="00065E13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Fideicomiso</w:t>
            </w:r>
          </w:p>
        </w:tc>
        <w:tc>
          <w:tcPr>
            <w:tcW w:w="6735" w:type="dxa"/>
          </w:tcPr>
          <w:p w14:paraId="09F240DC" w14:textId="2AE362FE" w:rsidR="00065E13" w:rsidRPr="00517C48" w:rsidRDefault="00065E13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Editar información de un fideicomiso panameño o extranjero</w:t>
            </w:r>
          </w:p>
        </w:tc>
      </w:tr>
      <w:tr w:rsidR="00065E13" w:rsidRPr="00517C48" w14:paraId="5D8A103B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BD53B26" w14:textId="149D9522" w:rsidR="00065E13" w:rsidRPr="00517C48" w:rsidRDefault="00065E13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6E4B1F0E" w14:textId="7C6EE9D4" w:rsidR="00065E13" w:rsidRPr="00517C48" w:rsidRDefault="00065E13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Fideicomiso</w:t>
            </w:r>
          </w:p>
        </w:tc>
        <w:tc>
          <w:tcPr>
            <w:tcW w:w="6735" w:type="dxa"/>
          </w:tcPr>
          <w:p w14:paraId="52F35ED6" w14:textId="10BDB056" w:rsidR="00065E13" w:rsidRPr="00517C48" w:rsidRDefault="00065E13" w:rsidP="0044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Pantalla para visualizar</w:t>
            </w:r>
            <w:r w:rsidR="001A6946">
              <w:rPr>
                <w:sz w:val="20"/>
              </w:rPr>
              <w:t xml:space="preserve"> información general</w:t>
            </w:r>
          </w:p>
        </w:tc>
      </w:tr>
      <w:tr w:rsidR="00447698" w:rsidRPr="00517C48" w14:paraId="438021BC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B4C14D6" w14:textId="3DF36566" w:rsidR="00447698" w:rsidRPr="00517C48" w:rsidRDefault="001A6946" w:rsidP="00CD5A88">
            <w:pPr>
              <w:rPr>
                <w:sz w:val="20"/>
              </w:rPr>
            </w:pPr>
            <w:r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20C82A30" w14:textId="58227BC7" w:rsidR="00447698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Fideicomiso</w:t>
            </w:r>
          </w:p>
        </w:tc>
        <w:tc>
          <w:tcPr>
            <w:tcW w:w="6735" w:type="dxa"/>
          </w:tcPr>
          <w:p w14:paraId="3A07421D" w14:textId="09249CB0" w:rsidR="00447698" w:rsidRPr="00517C48" w:rsidRDefault="00447698" w:rsidP="007D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065E13" w:rsidRPr="00517C48" w14:paraId="1CBA534A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3E93F44" w14:textId="3319F747" w:rsidR="00065E13" w:rsidRPr="00517C48" w:rsidRDefault="00065E13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662CE1B4" w14:textId="06303DE1" w:rsidR="00065E13" w:rsidRPr="00517C48" w:rsidRDefault="00065E13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Fideicomiso</w:t>
            </w:r>
          </w:p>
        </w:tc>
        <w:tc>
          <w:tcPr>
            <w:tcW w:w="6735" w:type="dxa"/>
          </w:tcPr>
          <w:p w14:paraId="62DB939A" w14:textId="03C2A779" w:rsidR="00065E13" w:rsidRPr="00517C48" w:rsidRDefault="00065E13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Asignar casos</w:t>
            </w:r>
          </w:p>
        </w:tc>
      </w:tr>
      <w:tr w:rsidR="00065E13" w:rsidRPr="00517C48" w14:paraId="79E2C806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DA9A66E" w14:textId="0C207EF3" w:rsidR="00065E13" w:rsidRPr="00517C48" w:rsidRDefault="00065E13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2062BAE1" w14:textId="4BD33649" w:rsidR="00065E13" w:rsidRPr="00517C48" w:rsidRDefault="00065E13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 xml:space="preserve">Fundación de interés privado </w:t>
            </w:r>
          </w:p>
        </w:tc>
        <w:tc>
          <w:tcPr>
            <w:tcW w:w="6735" w:type="dxa"/>
          </w:tcPr>
          <w:p w14:paraId="06A81964" w14:textId="114776A2" w:rsidR="00065E13" w:rsidRPr="00517C48" w:rsidRDefault="00065E13" w:rsidP="00AF1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Registrar</w:t>
            </w:r>
          </w:p>
        </w:tc>
      </w:tr>
      <w:tr w:rsidR="00065E13" w:rsidRPr="00517C48" w14:paraId="5C069362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B50FCE4" w14:textId="61F582C3" w:rsidR="00065E13" w:rsidRPr="00517C48" w:rsidRDefault="00065E13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6D02BE5F" w14:textId="0E402A3E" w:rsidR="00065E13" w:rsidRPr="00517C48" w:rsidRDefault="00065E13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Fundación de interés privado</w:t>
            </w:r>
          </w:p>
        </w:tc>
        <w:tc>
          <w:tcPr>
            <w:tcW w:w="6735" w:type="dxa"/>
          </w:tcPr>
          <w:p w14:paraId="1D4E32FB" w14:textId="7C4CE290" w:rsidR="00065E13" w:rsidRPr="00517C48" w:rsidRDefault="00065E13" w:rsidP="00AF1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Editar información</w:t>
            </w:r>
          </w:p>
        </w:tc>
      </w:tr>
      <w:tr w:rsidR="001A6946" w:rsidRPr="00517C48" w14:paraId="028B7B4C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9EE2871" w14:textId="22A6555F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709256E2" w14:textId="05924118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Fundación de interés privado</w:t>
            </w:r>
          </w:p>
        </w:tc>
        <w:tc>
          <w:tcPr>
            <w:tcW w:w="6735" w:type="dxa"/>
          </w:tcPr>
          <w:p w14:paraId="391C0228" w14:textId="38EAB52F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Pantalla para visualizar</w:t>
            </w:r>
            <w:r>
              <w:rPr>
                <w:sz w:val="20"/>
              </w:rPr>
              <w:t xml:space="preserve"> información general</w:t>
            </w:r>
          </w:p>
        </w:tc>
      </w:tr>
      <w:tr w:rsidR="001A6946" w:rsidRPr="00517C48" w14:paraId="0B87EC32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9EF29E1" w14:textId="68980EC3" w:rsidR="001A6946" w:rsidRPr="00517C48" w:rsidRDefault="001A6946" w:rsidP="00CD5A88">
            <w:pPr>
              <w:rPr>
                <w:sz w:val="20"/>
              </w:rPr>
            </w:pPr>
            <w:r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172684E4" w14:textId="5EF647E8" w:rsidR="001A6946" w:rsidRPr="00517C48" w:rsidRDefault="009A4177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Fundación de interés privado</w:t>
            </w:r>
          </w:p>
        </w:tc>
        <w:tc>
          <w:tcPr>
            <w:tcW w:w="6735" w:type="dxa"/>
          </w:tcPr>
          <w:p w14:paraId="3BC4E4BD" w14:textId="1F35A8C3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1A6946" w:rsidRPr="00517C48" w14:paraId="6FF2FF02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84FC9DC" w14:textId="1F3CDD35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47FFB737" w14:textId="7CFF0E78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Fundación de interés privado</w:t>
            </w:r>
          </w:p>
        </w:tc>
        <w:tc>
          <w:tcPr>
            <w:tcW w:w="6735" w:type="dxa"/>
          </w:tcPr>
          <w:p w14:paraId="38249EF5" w14:textId="21F76DB8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Listar</w:t>
            </w:r>
          </w:p>
        </w:tc>
      </w:tr>
      <w:tr w:rsidR="001A6946" w:rsidRPr="00517C48" w14:paraId="1D1E046D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392F984" w14:textId="07777588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787B2254" w14:textId="0CE4A373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Fundación de interés privado</w:t>
            </w:r>
          </w:p>
        </w:tc>
        <w:tc>
          <w:tcPr>
            <w:tcW w:w="6735" w:type="dxa"/>
          </w:tcPr>
          <w:p w14:paraId="26E0E781" w14:textId="2C38E012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Buscar</w:t>
            </w:r>
          </w:p>
        </w:tc>
      </w:tr>
      <w:tr w:rsidR="001A6946" w:rsidRPr="00517C48" w14:paraId="2C14BA2B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97A61E7" w14:textId="6225F1E1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770AB833" w14:textId="3FF338C9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Fundación de interés privado</w:t>
            </w:r>
          </w:p>
        </w:tc>
        <w:tc>
          <w:tcPr>
            <w:tcW w:w="6735" w:type="dxa"/>
          </w:tcPr>
          <w:p w14:paraId="71498232" w14:textId="7EE4FEE4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Asignar casos</w:t>
            </w:r>
          </w:p>
        </w:tc>
      </w:tr>
      <w:tr w:rsidR="001A6946" w:rsidRPr="00517C48" w14:paraId="0FA7FF86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08D2693" w14:textId="64BD32CE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620DA918" w14:textId="4E48A679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17C48">
              <w:rPr>
                <w:sz w:val="20"/>
              </w:rPr>
              <w:t>Depositos</w:t>
            </w:r>
            <w:proofErr w:type="spellEnd"/>
            <w:r w:rsidRPr="00517C48">
              <w:rPr>
                <w:sz w:val="20"/>
              </w:rPr>
              <w:t xml:space="preserve"> </w:t>
            </w:r>
            <w:proofErr w:type="spellStart"/>
            <w:r w:rsidRPr="00517C48">
              <w:rPr>
                <w:sz w:val="20"/>
              </w:rPr>
              <w:t>Escrow</w:t>
            </w:r>
            <w:proofErr w:type="spellEnd"/>
          </w:p>
        </w:tc>
        <w:tc>
          <w:tcPr>
            <w:tcW w:w="6735" w:type="dxa"/>
          </w:tcPr>
          <w:p w14:paraId="411CF9CD" w14:textId="7D3ECD41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Registrar</w:t>
            </w:r>
          </w:p>
        </w:tc>
      </w:tr>
      <w:tr w:rsidR="001A6946" w:rsidRPr="00517C48" w14:paraId="769C36F6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1BF8A2" w14:textId="446E7041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201E4BCD" w14:textId="5BD553F7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17C48">
              <w:rPr>
                <w:sz w:val="20"/>
              </w:rPr>
              <w:t>Depositos</w:t>
            </w:r>
            <w:proofErr w:type="spellEnd"/>
            <w:r w:rsidRPr="00517C48">
              <w:rPr>
                <w:sz w:val="20"/>
              </w:rPr>
              <w:t xml:space="preserve"> </w:t>
            </w:r>
            <w:proofErr w:type="spellStart"/>
            <w:r w:rsidRPr="00517C48">
              <w:rPr>
                <w:sz w:val="20"/>
              </w:rPr>
              <w:t>Escrow</w:t>
            </w:r>
            <w:proofErr w:type="spellEnd"/>
          </w:p>
        </w:tc>
        <w:tc>
          <w:tcPr>
            <w:tcW w:w="6735" w:type="dxa"/>
          </w:tcPr>
          <w:p w14:paraId="454EAEFF" w14:textId="22030938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Editar</w:t>
            </w:r>
          </w:p>
        </w:tc>
      </w:tr>
      <w:tr w:rsidR="001A6946" w:rsidRPr="00517C48" w14:paraId="6B647C9D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1D5F0C5" w14:textId="280CE394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47829C5E" w14:textId="11835D0A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17C48">
              <w:rPr>
                <w:sz w:val="20"/>
              </w:rPr>
              <w:t>Depositos</w:t>
            </w:r>
            <w:proofErr w:type="spellEnd"/>
            <w:r w:rsidRPr="00517C48">
              <w:rPr>
                <w:sz w:val="20"/>
              </w:rPr>
              <w:t xml:space="preserve"> </w:t>
            </w:r>
            <w:proofErr w:type="spellStart"/>
            <w:r w:rsidRPr="00517C48">
              <w:rPr>
                <w:sz w:val="20"/>
              </w:rPr>
              <w:t>Escrow</w:t>
            </w:r>
            <w:proofErr w:type="spellEnd"/>
          </w:p>
        </w:tc>
        <w:tc>
          <w:tcPr>
            <w:tcW w:w="6735" w:type="dxa"/>
          </w:tcPr>
          <w:p w14:paraId="78B5A414" w14:textId="37ADDC5C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Listar</w:t>
            </w:r>
          </w:p>
        </w:tc>
      </w:tr>
      <w:tr w:rsidR="001A6946" w:rsidRPr="00517C48" w14:paraId="28EFE98F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0D71987" w14:textId="26E33A9E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06FB4396" w14:textId="764C8FDE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17C48">
              <w:rPr>
                <w:sz w:val="20"/>
              </w:rPr>
              <w:t>Depositos</w:t>
            </w:r>
            <w:proofErr w:type="spellEnd"/>
            <w:r w:rsidRPr="00517C48">
              <w:rPr>
                <w:sz w:val="20"/>
              </w:rPr>
              <w:t xml:space="preserve"> </w:t>
            </w:r>
            <w:proofErr w:type="spellStart"/>
            <w:r w:rsidRPr="00517C48">
              <w:rPr>
                <w:sz w:val="20"/>
              </w:rPr>
              <w:t>Escrow</w:t>
            </w:r>
            <w:proofErr w:type="spellEnd"/>
          </w:p>
        </w:tc>
        <w:tc>
          <w:tcPr>
            <w:tcW w:w="6735" w:type="dxa"/>
          </w:tcPr>
          <w:p w14:paraId="705C8890" w14:textId="005B913F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Buscar</w:t>
            </w:r>
          </w:p>
        </w:tc>
      </w:tr>
      <w:tr w:rsidR="001A6946" w:rsidRPr="00517C48" w14:paraId="1FB58C08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4D97D1C" w14:textId="7E6C0EB8" w:rsidR="001A6946" w:rsidRPr="00517C48" w:rsidRDefault="001A6946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46A15E88" w14:textId="127D97F7" w:rsidR="001A6946" w:rsidRPr="00517C48" w:rsidRDefault="001A6946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17C48">
              <w:rPr>
                <w:sz w:val="20"/>
              </w:rPr>
              <w:t>Depositos</w:t>
            </w:r>
            <w:proofErr w:type="spellEnd"/>
            <w:r w:rsidRPr="00517C48">
              <w:rPr>
                <w:sz w:val="20"/>
              </w:rPr>
              <w:t xml:space="preserve"> </w:t>
            </w:r>
            <w:proofErr w:type="spellStart"/>
            <w:r w:rsidRPr="00517C48">
              <w:rPr>
                <w:sz w:val="20"/>
              </w:rPr>
              <w:t>Escrow</w:t>
            </w:r>
            <w:proofErr w:type="spellEnd"/>
          </w:p>
        </w:tc>
        <w:tc>
          <w:tcPr>
            <w:tcW w:w="6735" w:type="dxa"/>
          </w:tcPr>
          <w:p w14:paraId="37B46C8F" w14:textId="10D293C5" w:rsidR="001A6946" w:rsidRPr="00517C48" w:rsidRDefault="001A6946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Asignar casos</w:t>
            </w:r>
          </w:p>
        </w:tc>
      </w:tr>
      <w:tr w:rsidR="009A4177" w:rsidRPr="00517C48" w14:paraId="2841A83F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8ECDBDA" w14:textId="7EFCEEEC" w:rsidR="009A4177" w:rsidRPr="00517C48" w:rsidRDefault="009A4177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11BB20DA" w14:textId="4866D5A9" w:rsidR="009A4177" w:rsidRPr="00517C48" w:rsidRDefault="009A4177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17C48">
              <w:rPr>
                <w:sz w:val="20"/>
              </w:rPr>
              <w:t>Depositos</w:t>
            </w:r>
            <w:proofErr w:type="spellEnd"/>
            <w:r w:rsidRPr="00517C48">
              <w:rPr>
                <w:sz w:val="20"/>
              </w:rPr>
              <w:t xml:space="preserve"> </w:t>
            </w:r>
            <w:proofErr w:type="spellStart"/>
            <w:r w:rsidRPr="00517C48">
              <w:rPr>
                <w:sz w:val="20"/>
              </w:rPr>
              <w:t>Escrow</w:t>
            </w:r>
            <w:proofErr w:type="spellEnd"/>
          </w:p>
        </w:tc>
        <w:tc>
          <w:tcPr>
            <w:tcW w:w="6735" w:type="dxa"/>
          </w:tcPr>
          <w:p w14:paraId="52E7F8D3" w14:textId="32913A58" w:rsidR="009A4177" w:rsidRPr="00517C48" w:rsidRDefault="009A4177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Pantalla para visualizar</w:t>
            </w:r>
            <w:r>
              <w:rPr>
                <w:sz w:val="20"/>
              </w:rPr>
              <w:t xml:space="preserve"> información general</w:t>
            </w:r>
          </w:p>
        </w:tc>
      </w:tr>
      <w:tr w:rsidR="009A4177" w:rsidRPr="00517C48" w14:paraId="569A2C30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771B91D" w14:textId="7F20D049" w:rsidR="009A4177" w:rsidRPr="00517C48" w:rsidRDefault="009A4177" w:rsidP="00CD5A88">
            <w:pPr>
              <w:rPr>
                <w:sz w:val="20"/>
              </w:rPr>
            </w:pPr>
            <w:r>
              <w:rPr>
                <w:sz w:val="20"/>
              </w:rPr>
              <w:t>Expedientes</w:t>
            </w:r>
          </w:p>
        </w:tc>
        <w:tc>
          <w:tcPr>
            <w:tcW w:w="2194" w:type="dxa"/>
          </w:tcPr>
          <w:p w14:paraId="40D76979" w14:textId="28E38944" w:rsidR="009A4177" w:rsidRPr="00517C48" w:rsidRDefault="009A4177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Depositos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Escrow</w:t>
            </w:r>
            <w:proofErr w:type="spellEnd"/>
          </w:p>
        </w:tc>
        <w:tc>
          <w:tcPr>
            <w:tcW w:w="6735" w:type="dxa"/>
          </w:tcPr>
          <w:p w14:paraId="22F61BEE" w14:textId="0878033C" w:rsidR="009A4177" w:rsidRPr="00517C48" w:rsidRDefault="009A4177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9A4177" w:rsidRPr="00517C48" w14:paraId="2D08D272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E6A029D" w14:textId="467E227A" w:rsidR="009A4177" w:rsidRPr="00517C48" w:rsidRDefault="009A4177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13F30945" w14:textId="6FFD6B99" w:rsidR="009A4177" w:rsidRPr="00517C48" w:rsidRDefault="009A4177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6DB75370" w14:textId="6815BF25" w:rsidR="009A4177" w:rsidRPr="00517C48" w:rsidRDefault="009A4177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Registrar caso</w:t>
            </w:r>
          </w:p>
        </w:tc>
      </w:tr>
      <w:tr w:rsidR="009A4177" w:rsidRPr="00517C48" w14:paraId="54A8383D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21890EC" w14:textId="54826835" w:rsidR="009A4177" w:rsidRPr="00517C48" w:rsidRDefault="009A4177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037C4D5C" w14:textId="29E4903F" w:rsidR="009A4177" w:rsidRPr="00517C48" w:rsidRDefault="009A4177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52B06890" w14:textId="18B7D175" w:rsidR="009A4177" w:rsidRPr="00517C48" w:rsidRDefault="009A4177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Añadir tareas de cumplimento de caso</w:t>
            </w:r>
          </w:p>
        </w:tc>
      </w:tr>
      <w:tr w:rsidR="009A4177" w:rsidRPr="00517C48" w14:paraId="542194C0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4EA9064" w14:textId="27545A27" w:rsidR="009A4177" w:rsidRPr="00517C48" w:rsidRDefault="009A4177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65B23F44" w14:textId="6A1350D3" w:rsidR="009A4177" w:rsidRPr="00517C48" w:rsidRDefault="009A4177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0232061F" w14:textId="02109383" w:rsidR="009A4177" w:rsidRPr="00517C48" w:rsidRDefault="009A4177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Barra de progreso de un caso</w:t>
            </w:r>
          </w:p>
        </w:tc>
      </w:tr>
      <w:tr w:rsidR="009A4177" w:rsidRPr="00517C48" w14:paraId="194CD3CC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74C931A" w14:textId="3365FC19" w:rsidR="009A4177" w:rsidRPr="00517C48" w:rsidRDefault="009A4177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7FB44154" w14:textId="6A850D64" w:rsidR="009A4177" w:rsidRPr="00517C48" w:rsidRDefault="009A4177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413B4181" w14:textId="7F76D47B" w:rsidR="009A4177" w:rsidRPr="00517C48" w:rsidRDefault="009A4177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Asignar estatus a un caso</w:t>
            </w:r>
          </w:p>
        </w:tc>
      </w:tr>
      <w:tr w:rsidR="009A4177" w:rsidRPr="00517C48" w14:paraId="42AD687B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BD8C3C6" w14:textId="239FAE77" w:rsidR="009A4177" w:rsidRPr="00517C48" w:rsidRDefault="009A4177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15DB2F97" w14:textId="3FF4DCE7" w:rsidR="009A4177" w:rsidRPr="00517C48" w:rsidRDefault="009A4177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14BD713A" w14:textId="2FCB634F" w:rsidR="009A4177" w:rsidRPr="00517C48" w:rsidRDefault="009A4177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Listar servicios y precios</w:t>
            </w:r>
          </w:p>
        </w:tc>
      </w:tr>
      <w:tr w:rsidR="00EB6DE1" w:rsidRPr="00517C48" w14:paraId="53851A32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62D8503" w14:textId="5BB30C30" w:rsidR="00EB6DE1" w:rsidRPr="00517C48" w:rsidRDefault="00EB6DE1" w:rsidP="00CD5A88">
            <w:pPr>
              <w:rPr>
                <w:sz w:val="20"/>
              </w:rPr>
            </w:pPr>
            <w:r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1B54661C" w14:textId="08A36736" w:rsidR="00EB6DE1" w:rsidRPr="00517C48" w:rsidRDefault="00EB6DE1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0FDE057C" w14:textId="39146EF7" w:rsidR="00EB6DE1" w:rsidRPr="00517C48" w:rsidRDefault="00EB6DE1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Pantalla para visualizar</w:t>
            </w:r>
            <w:r>
              <w:rPr>
                <w:sz w:val="20"/>
              </w:rPr>
              <w:t xml:space="preserve"> información general</w:t>
            </w:r>
          </w:p>
        </w:tc>
      </w:tr>
      <w:tr w:rsidR="00EB6DE1" w:rsidRPr="00517C48" w14:paraId="1ADB4D74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A9FD882" w14:textId="7EE766F9" w:rsidR="00EB6DE1" w:rsidRPr="00517C48" w:rsidRDefault="00EB6DE1" w:rsidP="00CD5A88">
            <w:pPr>
              <w:rPr>
                <w:sz w:val="20"/>
              </w:rPr>
            </w:pPr>
            <w:r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6141EA49" w14:textId="0E6660FC" w:rsidR="00EB6DE1" w:rsidRPr="00517C48" w:rsidRDefault="00EB6DE1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38C5E47C" w14:textId="5FF1D631" w:rsidR="00EB6DE1" w:rsidRPr="00517C48" w:rsidRDefault="00EB6DE1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Imprimir en documento PDF</w:t>
            </w:r>
          </w:p>
        </w:tc>
      </w:tr>
      <w:tr w:rsidR="00EB6DE1" w:rsidRPr="00517C48" w14:paraId="3A0A2CC8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BFEC1DE" w14:textId="3364CEA5" w:rsidR="00EB6DE1" w:rsidRPr="00517C48" w:rsidRDefault="00EB6DE1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5760362B" w14:textId="3D586F8D" w:rsidR="00EB6DE1" w:rsidRPr="00517C48" w:rsidRDefault="00EB6DE1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210AE544" w14:textId="64790EF1" w:rsidR="00EB6DE1" w:rsidRPr="00517C48" w:rsidRDefault="00EB6DE1" w:rsidP="00D71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Generar pre factura</w:t>
            </w:r>
            <w:r w:rsidR="00D71701">
              <w:rPr>
                <w:sz w:val="20"/>
              </w:rPr>
              <w:t xml:space="preserve"> para SAP</w:t>
            </w:r>
          </w:p>
        </w:tc>
      </w:tr>
      <w:tr w:rsidR="00D71701" w:rsidRPr="00517C48" w14:paraId="7A2218C8" w14:textId="77777777" w:rsidTr="000647B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5ED8A23" w14:textId="4BEB7ACA" w:rsidR="00D71701" w:rsidRPr="00517C48" w:rsidRDefault="00D71701" w:rsidP="00CD5A88">
            <w:pPr>
              <w:rPr>
                <w:sz w:val="20"/>
              </w:rPr>
            </w:pPr>
            <w:r w:rsidRPr="00517C48">
              <w:rPr>
                <w:sz w:val="20"/>
              </w:rPr>
              <w:t>Casos</w:t>
            </w:r>
          </w:p>
        </w:tc>
        <w:tc>
          <w:tcPr>
            <w:tcW w:w="2194" w:type="dxa"/>
          </w:tcPr>
          <w:p w14:paraId="14D955AE" w14:textId="23D274D2" w:rsidR="00D71701" w:rsidRPr="00517C48" w:rsidRDefault="00D71701" w:rsidP="00CD5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Servicios</w:t>
            </w:r>
          </w:p>
        </w:tc>
        <w:tc>
          <w:tcPr>
            <w:tcW w:w="6735" w:type="dxa"/>
          </w:tcPr>
          <w:p w14:paraId="70B8BC70" w14:textId="5BD8632B" w:rsidR="00D71701" w:rsidRPr="00517C48" w:rsidRDefault="00D71701" w:rsidP="00DA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 xml:space="preserve">Generar pre factura en </w:t>
            </w:r>
            <w:proofErr w:type="spellStart"/>
            <w:r w:rsidRPr="00517C48">
              <w:rPr>
                <w:sz w:val="20"/>
              </w:rPr>
              <w:t>pdf</w:t>
            </w:r>
            <w:proofErr w:type="spellEnd"/>
          </w:p>
        </w:tc>
      </w:tr>
    </w:tbl>
    <w:p w14:paraId="10F00D51" w14:textId="2BF7148F" w:rsidR="00160F34" w:rsidRPr="00517C48" w:rsidRDefault="00160F34" w:rsidP="00001827">
      <w:pPr>
        <w:jc w:val="both"/>
      </w:pPr>
    </w:p>
    <w:p w14:paraId="643B8BA1" w14:textId="0F36B78A" w:rsidR="00160F34" w:rsidRDefault="00160F34" w:rsidP="00001827">
      <w:pPr>
        <w:jc w:val="both"/>
      </w:pPr>
    </w:p>
    <w:tbl>
      <w:tblPr>
        <w:tblStyle w:val="GridTable1Light-Accent3"/>
        <w:tblW w:w="9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94"/>
        <w:gridCol w:w="1838"/>
        <w:gridCol w:w="6390"/>
      </w:tblGrid>
      <w:tr w:rsidR="002E0B30" w:rsidRPr="00517C48" w14:paraId="5CE8D18C" w14:textId="77777777" w:rsidTr="003D4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4" w:space="0" w:color="AEAAAA" w:themeColor="background2" w:themeShade="BF"/>
            </w:tcBorders>
          </w:tcPr>
          <w:p w14:paraId="00EE26EA" w14:textId="77777777" w:rsidR="002E0B30" w:rsidRPr="00517C48" w:rsidRDefault="002E0B30" w:rsidP="003D40A3">
            <w:pPr>
              <w:jc w:val="both"/>
              <w:rPr>
                <w:sz w:val="22"/>
              </w:rPr>
            </w:pPr>
            <w:r w:rsidRPr="00517C48">
              <w:rPr>
                <w:sz w:val="22"/>
              </w:rPr>
              <w:t>Módulo</w:t>
            </w:r>
          </w:p>
        </w:tc>
        <w:tc>
          <w:tcPr>
            <w:tcW w:w="1838" w:type="dxa"/>
            <w:tcBorders>
              <w:bottom w:val="single" w:sz="4" w:space="0" w:color="AEAAAA" w:themeColor="background2" w:themeShade="BF"/>
            </w:tcBorders>
          </w:tcPr>
          <w:p w14:paraId="4B579EEC" w14:textId="77777777" w:rsidR="002E0B30" w:rsidRPr="00517C48" w:rsidRDefault="002E0B30" w:rsidP="003D40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17C48">
              <w:rPr>
                <w:sz w:val="22"/>
              </w:rPr>
              <w:t>Opción</w:t>
            </w:r>
          </w:p>
        </w:tc>
        <w:tc>
          <w:tcPr>
            <w:tcW w:w="6390" w:type="dxa"/>
            <w:tcBorders>
              <w:bottom w:val="single" w:sz="4" w:space="0" w:color="AEAAAA" w:themeColor="background2" w:themeShade="BF"/>
            </w:tcBorders>
          </w:tcPr>
          <w:p w14:paraId="7B789B40" w14:textId="77777777" w:rsidR="002E0B30" w:rsidRPr="00517C48" w:rsidRDefault="002E0B30" w:rsidP="003D40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17C48">
              <w:rPr>
                <w:sz w:val="22"/>
              </w:rPr>
              <w:t>Funcionalidad</w:t>
            </w:r>
          </w:p>
        </w:tc>
      </w:tr>
      <w:tr w:rsidR="002E0B30" w:rsidRPr="00517C48" w14:paraId="74A9E612" w14:textId="77777777" w:rsidTr="003D40A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4C8C28C" w14:textId="77777777" w:rsidR="002E0B30" w:rsidRPr="00517C48" w:rsidRDefault="002E0B30" w:rsidP="003D40A3">
            <w:pPr>
              <w:rPr>
                <w:sz w:val="20"/>
              </w:rPr>
            </w:pPr>
            <w:r w:rsidRPr="00517C48">
              <w:rPr>
                <w:sz w:val="20"/>
              </w:rPr>
              <w:t>Webservices</w:t>
            </w:r>
          </w:p>
        </w:tc>
        <w:tc>
          <w:tcPr>
            <w:tcW w:w="1838" w:type="dxa"/>
          </w:tcPr>
          <w:p w14:paraId="14DC3227" w14:textId="77777777" w:rsidR="002E0B30" w:rsidRPr="00517C48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Conector</w:t>
            </w:r>
          </w:p>
        </w:tc>
        <w:tc>
          <w:tcPr>
            <w:tcW w:w="6390" w:type="dxa"/>
          </w:tcPr>
          <w:p w14:paraId="5E7CCBF9" w14:textId="77777777" w:rsidR="002E0B30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Consultar</w:t>
            </w:r>
            <w:r w:rsidRPr="00517C48">
              <w:rPr>
                <w:sz w:val="20"/>
              </w:rPr>
              <w:t xml:space="preserve"> datos de responsable en SAP</w:t>
            </w:r>
          </w:p>
        </w:tc>
      </w:tr>
      <w:tr w:rsidR="002E0B30" w:rsidRPr="00517C48" w14:paraId="7CAB96C4" w14:textId="77777777" w:rsidTr="003D40A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4EC3FD8" w14:textId="77777777" w:rsidR="002E0B30" w:rsidRPr="00517C48" w:rsidRDefault="002E0B30" w:rsidP="003D40A3">
            <w:pPr>
              <w:rPr>
                <w:sz w:val="20"/>
              </w:rPr>
            </w:pPr>
            <w:r w:rsidRPr="00517C48">
              <w:rPr>
                <w:sz w:val="20"/>
              </w:rPr>
              <w:t>Webservices</w:t>
            </w:r>
          </w:p>
        </w:tc>
        <w:tc>
          <w:tcPr>
            <w:tcW w:w="1838" w:type="dxa"/>
          </w:tcPr>
          <w:p w14:paraId="665A0C52" w14:textId="77777777" w:rsidR="002E0B30" w:rsidRPr="00517C48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Conector</w:t>
            </w:r>
          </w:p>
        </w:tc>
        <w:tc>
          <w:tcPr>
            <w:tcW w:w="6390" w:type="dxa"/>
          </w:tcPr>
          <w:p w14:paraId="2797913D" w14:textId="77777777" w:rsidR="002E0B30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Consultar saldos</w:t>
            </w:r>
            <w:r>
              <w:rPr>
                <w:sz w:val="20"/>
              </w:rPr>
              <w:t xml:space="preserve"> en SAP</w:t>
            </w:r>
          </w:p>
        </w:tc>
      </w:tr>
      <w:tr w:rsidR="002E0B30" w:rsidRPr="00517C48" w14:paraId="5CA4C411" w14:textId="77777777" w:rsidTr="003D40A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DC3D397" w14:textId="77777777" w:rsidR="002E0B30" w:rsidRPr="00517C48" w:rsidRDefault="002E0B30" w:rsidP="003D40A3">
            <w:pPr>
              <w:rPr>
                <w:sz w:val="20"/>
              </w:rPr>
            </w:pPr>
            <w:r w:rsidRPr="00517C48">
              <w:rPr>
                <w:sz w:val="20"/>
              </w:rPr>
              <w:t>Webservices</w:t>
            </w:r>
          </w:p>
        </w:tc>
        <w:tc>
          <w:tcPr>
            <w:tcW w:w="1838" w:type="dxa"/>
          </w:tcPr>
          <w:p w14:paraId="3C992165" w14:textId="77777777" w:rsidR="002E0B30" w:rsidRPr="00517C48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Conector</w:t>
            </w:r>
          </w:p>
        </w:tc>
        <w:tc>
          <w:tcPr>
            <w:tcW w:w="6390" w:type="dxa"/>
          </w:tcPr>
          <w:p w14:paraId="59A2FBDA" w14:textId="77777777" w:rsidR="002E0B30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Consultar estatus de facturas recurrentes</w:t>
            </w:r>
            <w:r>
              <w:rPr>
                <w:sz w:val="20"/>
              </w:rPr>
              <w:t xml:space="preserve"> en SAP</w:t>
            </w:r>
          </w:p>
        </w:tc>
      </w:tr>
      <w:tr w:rsidR="002E0B30" w:rsidRPr="00517C48" w14:paraId="6F4EF202" w14:textId="77777777" w:rsidTr="003D40A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802B344" w14:textId="77777777" w:rsidR="002E0B30" w:rsidRPr="00517C48" w:rsidRDefault="002E0B30" w:rsidP="003D40A3">
            <w:pPr>
              <w:rPr>
                <w:sz w:val="20"/>
              </w:rPr>
            </w:pPr>
            <w:r w:rsidRPr="00517C48">
              <w:rPr>
                <w:sz w:val="20"/>
              </w:rPr>
              <w:t>Webservices</w:t>
            </w:r>
          </w:p>
        </w:tc>
        <w:tc>
          <w:tcPr>
            <w:tcW w:w="1838" w:type="dxa"/>
          </w:tcPr>
          <w:p w14:paraId="5AA4118A" w14:textId="77777777" w:rsidR="002E0B30" w:rsidRPr="00517C48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Conector</w:t>
            </w:r>
          </w:p>
        </w:tc>
        <w:tc>
          <w:tcPr>
            <w:tcW w:w="6390" w:type="dxa"/>
          </w:tcPr>
          <w:p w14:paraId="6341D32B" w14:textId="77777777" w:rsidR="002E0B30" w:rsidRPr="00517C48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Permitir a SAP la consulta de responsables</w:t>
            </w:r>
          </w:p>
        </w:tc>
      </w:tr>
      <w:tr w:rsidR="002E0B30" w:rsidRPr="00517C48" w14:paraId="3550AED2" w14:textId="77777777" w:rsidTr="003D40A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2A72B51" w14:textId="77777777" w:rsidR="002E0B30" w:rsidRPr="00517C48" w:rsidRDefault="002E0B30" w:rsidP="003D40A3">
            <w:pPr>
              <w:rPr>
                <w:sz w:val="20"/>
              </w:rPr>
            </w:pPr>
            <w:r w:rsidRPr="00517C48">
              <w:rPr>
                <w:sz w:val="20"/>
              </w:rPr>
              <w:t>Webservices</w:t>
            </w:r>
          </w:p>
        </w:tc>
        <w:tc>
          <w:tcPr>
            <w:tcW w:w="1838" w:type="dxa"/>
          </w:tcPr>
          <w:p w14:paraId="22358E2E" w14:textId="77777777" w:rsidR="002E0B30" w:rsidRPr="00517C48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17C48">
              <w:rPr>
                <w:sz w:val="20"/>
              </w:rPr>
              <w:t>Conector</w:t>
            </w:r>
          </w:p>
        </w:tc>
        <w:tc>
          <w:tcPr>
            <w:tcW w:w="6390" w:type="dxa"/>
          </w:tcPr>
          <w:p w14:paraId="7B9C46AF" w14:textId="77777777" w:rsidR="002E0B30" w:rsidRDefault="002E0B30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Permitir a SAP la consulta de pre facturas de servicios</w:t>
            </w:r>
          </w:p>
        </w:tc>
      </w:tr>
      <w:tr w:rsidR="00B87CE8" w:rsidRPr="00517C48" w14:paraId="7A86EA98" w14:textId="77777777" w:rsidTr="00D462E4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E6CF260" w14:textId="24E2BFC2" w:rsidR="00B87CE8" w:rsidRPr="00517C48" w:rsidRDefault="00B87CE8" w:rsidP="003D40A3">
            <w:pPr>
              <w:rPr>
                <w:sz w:val="20"/>
              </w:rPr>
            </w:pPr>
            <w:r>
              <w:rPr>
                <w:sz w:val="20"/>
              </w:rPr>
              <w:t>Webservices</w:t>
            </w:r>
          </w:p>
        </w:tc>
        <w:tc>
          <w:tcPr>
            <w:tcW w:w="1838" w:type="dxa"/>
          </w:tcPr>
          <w:p w14:paraId="149B3674" w14:textId="40880EE2" w:rsidR="00B87CE8" w:rsidRPr="00517C48" w:rsidRDefault="000416D7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Conec</w:t>
            </w:r>
            <w:r w:rsidR="00B87CE8">
              <w:rPr>
                <w:sz w:val="20"/>
              </w:rPr>
              <w:t>tor</w:t>
            </w:r>
          </w:p>
        </w:tc>
        <w:tc>
          <w:tcPr>
            <w:tcW w:w="6390" w:type="dxa"/>
          </w:tcPr>
          <w:p w14:paraId="2184B0FF" w14:textId="666FE178" w:rsidR="00B87CE8" w:rsidRDefault="000416D7" w:rsidP="003D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Aplicar nueva nomenclatura (numeración) para las Cuentas, Pers</w:t>
            </w:r>
            <w:r w:rsidR="00104064">
              <w:rPr>
                <w:sz w:val="20"/>
              </w:rPr>
              <w:t>onas naturales y jurídicas. Esto</w:t>
            </w:r>
            <w:bookmarkStart w:id="0" w:name="_GoBack"/>
            <w:bookmarkEnd w:id="0"/>
            <w:r>
              <w:rPr>
                <w:sz w:val="20"/>
              </w:rPr>
              <w:t xml:space="preserve"> va permitir identificar los registros entre ambas </w:t>
            </w:r>
            <w:r w:rsidR="00D462E4">
              <w:rPr>
                <w:sz w:val="20"/>
              </w:rPr>
              <w:t>plataformas</w:t>
            </w:r>
            <w:r>
              <w:rPr>
                <w:sz w:val="20"/>
              </w:rPr>
              <w:t>.</w:t>
            </w:r>
          </w:p>
        </w:tc>
      </w:tr>
    </w:tbl>
    <w:p w14:paraId="323EF84F" w14:textId="77777777" w:rsidR="002E0B30" w:rsidRPr="00517C48" w:rsidRDefault="002E0B30" w:rsidP="00001827">
      <w:pPr>
        <w:jc w:val="both"/>
      </w:pPr>
    </w:p>
    <w:sectPr w:rsidR="002E0B30" w:rsidRPr="00517C48" w:rsidSect="00933977">
      <w:headerReference w:type="default" r:id="rId7"/>
      <w:footerReference w:type="default" r:id="rId8"/>
      <w:pgSz w:w="12240" w:h="20160" w:code="5"/>
      <w:pgMar w:top="1411" w:right="1440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9BF11" w14:textId="77777777" w:rsidR="00B80D20" w:rsidRDefault="00B80D20">
      <w:r>
        <w:separator/>
      </w:r>
    </w:p>
  </w:endnote>
  <w:endnote w:type="continuationSeparator" w:id="0">
    <w:p w14:paraId="7A5B362F" w14:textId="77777777" w:rsidR="00B80D20" w:rsidRDefault="00B8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6381D" w14:textId="77777777" w:rsidR="00322811" w:rsidRPr="00322811" w:rsidRDefault="00322811" w:rsidP="00322811">
    <w:pPr>
      <w:pStyle w:val="Footer"/>
      <w:jc w:val="center"/>
      <w:rPr>
        <w:sz w:val="22"/>
        <w:szCs w:val="22"/>
        <w:lang w:val="es-PA"/>
      </w:rPr>
    </w:pPr>
    <w:r w:rsidRPr="00322811">
      <w:rPr>
        <w:sz w:val="22"/>
        <w:szCs w:val="22"/>
        <w:lang w:val="es-PA"/>
      </w:rPr>
      <w:t>Ave. Domingo Diaz  Tel:263-1722 Fax:263-2270  www.grupogwt.com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1D68E" w14:textId="77777777" w:rsidR="00B80D20" w:rsidRDefault="00B80D20">
      <w:r>
        <w:separator/>
      </w:r>
    </w:p>
  </w:footnote>
  <w:footnote w:type="continuationSeparator" w:id="0">
    <w:p w14:paraId="2AFAFFBD" w14:textId="77777777" w:rsidR="00B80D20" w:rsidRDefault="00B80D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1C954" w14:textId="77777777" w:rsidR="00322811" w:rsidRDefault="00087A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5E7CC88" wp14:editId="689E57C5">
          <wp:simplePos x="0" y="0"/>
          <wp:positionH relativeFrom="column">
            <wp:posOffset>-1055370</wp:posOffset>
          </wp:positionH>
          <wp:positionV relativeFrom="paragraph">
            <wp:posOffset>144780</wp:posOffset>
          </wp:positionV>
          <wp:extent cx="7743825" cy="809625"/>
          <wp:effectExtent l="0" t="0" r="3175" b="3175"/>
          <wp:wrapTight wrapText="bothSides">
            <wp:wrapPolygon edited="0">
              <wp:start x="0" y="0"/>
              <wp:lineTo x="0" y="21007"/>
              <wp:lineTo x="21538" y="21007"/>
              <wp:lineTo x="21538" y="0"/>
              <wp:lineTo x="0" y="0"/>
            </wp:wrapPolygon>
          </wp:wrapTight>
          <wp:docPr id="1" name="Picture 1" descr="banner blanc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 blanc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A23D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3002D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E9A8C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710D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2AAD7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EFCDB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36091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E9E88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46A1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924C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7F09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1727B2B"/>
    <w:multiLevelType w:val="hybridMultilevel"/>
    <w:tmpl w:val="4D7E4E60"/>
    <w:lvl w:ilvl="0" w:tplc="30EA0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33290"/>
    <w:multiLevelType w:val="hybridMultilevel"/>
    <w:tmpl w:val="05141662"/>
    <w:lvl w:ilvl="0" w:tplc="680AC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1502F"/>
    <w:multiLevelType w:val="hybridMultilevel"/>
    <w:tmpl w:val="B338FB1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967F5"/>
    <w:multiLevelType w:val="hybridMultilevel"/>
    <w:tmpl w:val="008EB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30E8F"/>
    <w:multiLevelType w:val="hybridMultilevel"/>
    <w:tmpl w:val="79D421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F27F7"/>
    <w:multiLevelType w:val="hybridMultilevel"/>
    <w:tmpl w:val="BB4609E6"/>
    <w:lvl w:ilvl="0" w:tplc="680AC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E158C0"/>
    <w:multiLevelType w:val="hybridMultilevel"/>
    <w:tmpl w:val="F3A0ED96"/>
    <w:lvl w:ilvl="0" w:tplc="680AC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A3B58"/>
    <w:multiLevelType w:val="hybridMultilevel"/>
    <w:tmpl w:val="9BD244D6"/>
    <w:lvl w:ilvl="0" w:tplc="346C5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84E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7A5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B01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C2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064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28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7E2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12"/>
  </w:num>
  <w:num w:numId="5">
    <w:abstractNumId w:val="19"/>
  </w:num>
  <w:num w:numId="6">
    <w:abstractNumId w:val="1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7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6B"/>
    <w:rsid w:val="00001827"/>
    <w:rsid w:val="000023A8"/>
    <w:rsid w:val="00027A0D"/>
    <w:rsid w:val="00035819"/>
    <w:rsid w:val="00035B5B"/>
    <w:rsid w:val="00040189"/>
    <w:rsid w:val="00040873"/>
    <w:rsid w:val="000416D7"/>
    <w:rsid w:val="000505AB"/>
    <w:rsid w:val="00057E64"/>
    <w:rsid w:val="0006413A"/>
    <w:rsid w:val="000647BE"/>
    <w:rsid w:val="00065E13"/>
    <w:rsid w:val="00066A0D"/>
    <w:rsid w:val="0007146B"/>
    <w:rsid w:val="000740A5"/>
    <w:rsid w:val="00083EA9"/>
    <w:rsid w:val="00087A19"/>
    <w:rsid w:val="000C581D"/>
    <w:rsid w:val="000C63BA"/>
    <w:rsid w:val="00102188"/>
    <w:rsid w:val="00104064"/>
    <w:rsid w:val="00131CED"/>
    <w:rsid w:val="001338CA"/>
    <w:rsid w:val="00137BB6"/>
    <w:rsid w:val="001426E7"/>
    <w:rsid w:val="0014544F"/>
    <w:rsid w:val="00160F34"/>
    <w:rsid w:val="00165B15"/>
    <w:rsid w:val="001822CD"/>
    <w:rsid w:val="00192A34"/>
    <w:rsid w:val="001A41F7"/>
    <w:rsid w:val="001A6946"/>
    <w:rsid w:val="001C64CB"/>
    <w:rsid w:val="001D213F"/>
    <w:rsid w:val="001D7992"/>
    <w:rsid w:val="00204BB1"/>
    <w:rsid w:val="00231476"/>
    <w:rsid w:val="0023326E"/>
    <w:rsid w:val="00242B13"/>
    <w:rsid w:val="0024662F"/>
    <w:rsid w:val="0025354C"/>
    <w:rsid w:val="0026415D"/>
    <w:rsid w:val="002A0983"/>
    <w:rsid w:val="002B1A85"/>
    <w:rsid w:val="002B3A1F"/>
    <w:rsid w:val="002B66E2"/>
    <w:rsid w:val="002D3033"/>
    <w:rsid w:val="002E0B30"/>
    <w:rsid w:val="002E53BD"/>
    <w:rsid w:val="002E6E42"/>
    <w:rsid w:val="002F5E0E"/>
    <w:rsid w:val="002F7940"/>
    <w:rsid w:val="00322811"/>
    <w:rsid w:val="00334171"/>
    <w:rsid w:val="00341B20"/>
    <w:rsid w:val="00343F01"/>
    <w:rsid w:val="00350B43"/>
    <w:rsid w:val="00365486"/>
    <w:rsid w:val="00371E1F"/>
    <w:rsid w:val="00392018"/>
    <w:rsid w:val="003C337C"/>
    <w:rsid w:val="003C598E"/>
    <w:rsid w:val="003E23E1"/>
    <w:rsid w:val="003E3984"/>
    <w:rsid w:val="00415937"/>
    <w:rsid w:val="00432C86"/>
    <w:rsid w:val="00445199"/>
    <w:rsid w:val="00447698"/>
    <w:rsid w:val="004509BB"/>
    <w:rsid w:val="00464346"/>
    <w:rsid w:val="004741ED"/>
    <w:rsid w:val="0048419D"/>
    <w:rsid w:val="004A00BF"/>
    <w:rsid w:val="004A3113"/>
    <w:rsid w:val="004B4B03"/>
    <w:rsid w:val="004D01CC"/>
    <w:rsid w:val="004D426A"/>
    <w:rsid w:val="005002A1"/>
    <w:rsid w:val="00517C48"/>
    <w:rsid w:val="005311A1"/>
    <w:rsid w:val="005362CB"/>
    <w:rsid w:val="005476BF"/>
    <w:rsid w:val="00575F89"/>
    <w:rsid w:val="0058093A"/>
    <w:rsid w:val="00584FE8"/>
    <w:rsid w:val="005B5A27"/>
    <w:rsid w:val="005D67E8"/>
    <w:rsid w:val="005E0D21"/>
    <w:rsid w:val="005E33AA"/>
    <w:rsid w:val="005E7297"/>
    <w:rsid w:val="005E72BC"/>
    <w:rsid w:val="005F06AC"/>
    <w:rsid w:val="005F1838"/>
    <w:rsid w:val="006373E2"/>
    <w:rsid w:val="00662A62"/>
    <w:rsid w:val="0069007A"/>
    <w:rsid w:val="007035F3"/>
    <w:rsid w:val="0071213C"/>
    <w:rsid w:val="007328B3"/>
    <w:rsid w:val="00787CEC"/>
    <w:rsid w:val="007911AB"/>
    <w:rsid w:val="007A4711"/>
    <w:rsid w:val="007C44C0"/>
    <w:rsid w:val="007D0E37"/>
    <w:rsid w:val="007F0825"/>
    <w:rsid w:val="00810A57"/>
    <w:rsid w:val="00812206"/>
    <w:rsid w:val="00820330"/>
    <w:rsid w:val="00830256"/>
    <w:rsid w:val="00873143"/>
    <w:rsid w:val="00897CDE"/>
    <w:rsid w:val="008B14C7"/>
    <w:rsid w:val="008C16A9"/>
    <w:rsid w:val="008C3597"/>
    <w:rsid w:val="008C6E5E"/>
    <w:rsid w:val="008E255E"/>
    <w:rsid w:val="008F23D1"/>
    <w:rsid w:val="00906F80"/>
    <w:rsid w:val="009114E3"/>
    <w:rsid w:val="009140FE"/>
    <w:rsid w:val="00922A64"/>
    <w:rsid w:val="00933977"/>
    <w:rsid w:val="00941C6B"/>
    <w:rsid w:val="00982FAF"/>
    <w:rsid w:val="009A33CC"/>
    <w:rsid w:val="009A4177"/>
    <w:rsid w:val="009B1252"/>
    <w:rsid w:val="009B3705"/>
    <w:rsid w:val="009C2327"/>
    <w:rsid w:val="009C4890"/>
    <w:rsid w:val="009F7B77"/>
    <w:rsid w:val="00A13663"/>
    <w:rsid w:val="00A14C6B"/>
    <w:rsid w:val="00A20C5A"/>
    <w:rsid w:val="00A2654C"/>
    <w:rsid w:val="00A300D3"/>
    <w:rsid w:val="00A371F1"/>
    <w:rsid w:val="00A461D9"/>
    <w:rsid w:val="00A618DD"/>
    <w:rsid w:val="00A66907"/>
    <w:rsid w:val="00A80EC4"/>
    <w:rsid w:val="00A8125C"/>
    <w:rsid w:val="00A979BD"/>
    <w:rsid w:val="00AA49D8"/>
    <w:rsid w:val="00AC1646"/>
    <w:rsid w:val="00AD272E"/>
    <w:rsid w:val="00AE4796"/>
    <w:rsid w:val="00AE6038"/>
    <w:rsid w:val="00AF1B0B"/>
    <w:rsid w:val="00AF425D"/>
    <w:rsid w:val="00B02203"/>
    <w:rsid w:val="00B031B5"/>
    <w:rsid w:val="00B66D72"/>
    <w:rsid w:val="00B80D20"/>
    <w:rsid w:val="00B848B2"/>
    <w:rsid w:val="00B861BF"/>
    <w:rsid w:val="00B87CE8"/>
    <w:rsid w:val="00B91F98"/>
    <w:rsid w:val="00BC5F1C"/>
    <w:rsid w:val="00BC65AF"/>
    <w:rsid w:val="00BD0045"/>
    <w:rsid w:val="00BD2A0C"/>
    <w:rsid w:val="00BD4C59"/>
    <w:rsid w:val="00BF5127"/>
    <w:rsid w:val="00C17F65"/>
    <w:rsid w:val="00C21A97"/>
    <w:rsid w:val="00C25B01"/>
    <w:rsid w:val="00C40190"/>
    <w:rsid w:val="00C40B74"/>
    <w:rsid w:val="00C45A99"/>
    <w:rsid w:val="00C832ED"/>
    <w:rsid w:val="00CB7538"/>
    <w:rsid w:val="00CD0761"/>
    <w:rsid w:val="00CD3D39"/>
    <w:rsid w:val="00CF6F23"/>
    <w:rsid w:val="00D0504A"/>
    <w:rsid w:val="00D12622"/>
    <w:rsid w:val="00D40127"/>
    <w:rsid w:val="00D462E4"/>
    <w:rsid w:val="00D71701"/>
    <w:rsid w:val="00D74EB2"/>
    <w:rsid w:val="00D92B87"/>
    <w:rsid w:val="00DA3CDF"/>
    <w:rsid w:val="00DA7573"/>
    <w:rsid w:val="00DB3195"/>
    <w:rsid w:val="00DC1A31"/>
    <w:rsid w:val="00DC466A"/>
    <w:rsid w:val="00DC69F4"/>
    <w:rsid w:val="00DD251A"/>
    <w:rsid w:val="00DD5E74"/>
    <w:rsid w:val="00DE1773"/>
    <w:rsid w:val="00E415BA"/>
    <w:rsid w:val="00E463F4"/>
    <w:rsid w:val="00E616A9"/>
    <w:rsid w:val="00E63436"/>
    <w:rsid w:val="00E76994"/>
    <w:rsid w:val="00E82515"/>
    <w:rsid w:val="00E90F64"/>
    <w:rsid w:val="00E97D77"/>
    <w:rsid w:val="00EB6DE1"/>
    <w:rsid w:val="00EC2C88"/>
    <w:rsid w:val="00ED3E9C"/>
    <w:rsid w:val="00ED7734"/>
    <w:rsid w:val="00EE6297"/>
    <w:rsid w:val="00F01DA1"/>
    <w:rsid w:val="00F23F0F"/>
    <w:rsid w:val="00F30EC9"/>
    <w:rsid w:val="00F510A8"/>
    <w:rsid w:val="00F810C6"/>
    <w:rsid w:val="00F85016"/>
    <w:rsid w:val="00F86BD9"/>
    <w:rsid w:val="00F87416"/>
    <w:rsid w:val="00FA65C6"/>
    <w:rsid w:val="00FB2C0C"/>
    <w:rsid w:val="00FC6A63"/>
    <w:rsid w:val="00FE22BF"/>
    <w:rsid w:val="00FE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E75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338CA"/>
    <w:rPr>
      <w:rFonts w:asciiTheme="minorHAnsi" w:hAnsiTheme="minorHAnsi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1338CA"/>
    <w:pPr>
      <w:keepNext/>
      <w:keepLines/>
      <w:spacing w:before="240" w:line="480" w:lineRule="auto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1213C"/>
    <w:pPr>
      <w:keepNext/>
      <w:keepLines/>
      <w:spacing w:before="40" w:line="48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281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322811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46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Titulo">
    <w:name w:val="1Titulo"/>
    <w:basedOn w:val="Normal"/>
    <w:autoRedefine/>
    <w:qFormat/>
    <w:rsid w:val="00922A64"/>
    <w:rPr>
      <w:rFonts w:eastAsiaTheme="minorHAnsi" w:cstheme="minorBidi"/>
      <w:b/>
      <w:i/>
      <w:sz w:val="32"/>
      <w:lang w:eastAsia="en-US"/>
    </w:rPr>
  </w:style>
  <w:style w:type="paragraph" w:styleId="ListParagraph">
    <w:name w:val="List Paragraph"/>
    <w:basedOn w:val="Normal"/>
    <w:uiPriority w:val="34"/>
    <w:qFormat/>
    <w:rsid w:val="00C45A99"/>
    <w:pPr>
      <w:spacing w:line="360" w:lineRule="auto"/>
      <w:ind w:left="720"/>
      <w:contextualSpacing/>
    </w:pPr>
    <w:rPr>
      <w:rFonts w:eastAsiaTheme="minorHAnsi" w:cstheme="minorBidi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1338CA"/>
    <w:rPr>
      <w:rFonts w:asciiTheme="majorHAnsi" w:eastAsiaTheme="majorEastAsia" w:hAnsiTheme="majorHAnsi" w:cstheme="majorBidi"/>
      <w:color w:val="000000" w:themeColor="text1"/>
      <w:sz w:val="40"/>
      <w:szCs w:val="32"/>
      <w:lang w:val="es-ES" w:eastAsia="es-ES"/>
    </w:rPr>
  </w:style>
  <w:style w:type="table" w:styleId="GridTable1Light">
    <w:name w:val="Grid Table 1 Light"/>
    <w:basedOn w:val="TableNormal"/>
    <w:uiPriority w:val="46"/>
    <w:rsid w:val="00C21A9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21A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21A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21A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21A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373E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373E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71213C"/>
    <w:rPr>
      <w:rFonts w:asciiTheme="majorHAnsi" w:eastAsiaTheme="majorEastAsia" w:hAnsiTheme="majorHAnsi" w:cstheme="majorBidi"/>
      <w:color w:val="000000" w:themeColor="tex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vergara/Library/Group%20Containers/UBF8T346G9.Office/User%20Content.localized/Templates.localized/gw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gwt.dotx</Template>
  <TotalTime>136</TotalTime>
  <Pages>4</Pages>
  <Words>737</Words>
  <Characters>4204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Panamá, 29 de septiembre de 2009</vt:lpstr>
      <vt:lpstr>Especificaciones técnicas</vt:lpstr>
      <vt:lpstr>    Plataforma y lenguajes de desarrollo del sistema</vt:lpstr>
      <vt:lpstr>    Plataforma y lenguaje de desarrollo del webservices</vt:lpstr>
      <vt:lpstr>    Arreglo de servidor</vt:lpstr>
      <vt:lpstr>Funcionalidades</vt:lpstr>
    </vt:vector>
  </TitlesOfParts>
  <Company>HOME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Panamá, 29 de septiembre de 2009</dc:title>
  <dc:subject/>
  <dc:creator>DSDEV Team</dc:creator>
  <cp:keywords/>
  <dc:description/>
  <cp:lastModifiedBy>dimsoft</cp:lastModifiedBy>
  <cp:revision>20</cp:revision>
  <cp:lastPrinted>2012-09-26T16:40:00Z</cp:lastPrinted>
  <dcterms:created xsi:type="dcterms:W3CDTF">2016-06-17T13:55:00Z</dcterms:created>
  <dcterms:modified xsi:type="dcterms:W3CDTF">2016-08-02T19:26:00Z</dcterms:modified>
</cp:coreProperties>
</file>